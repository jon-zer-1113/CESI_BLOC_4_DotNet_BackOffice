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524DB" w14:textId="77777777" w:rsidR="00C44297" w:rsidRPr="003E730D" w:rsidRDefault="009074E5" w:rsidP="003E730D">
      <w:pPr>
        <w:pStyle w:val="TITREDUDOCUMENT"/>
      </w:pPr>
      <w:r>
        <w:t xml:space="preserve">PROJET </w:t>
      </w:r>
      <w:r w:rsidR="000C6555">
        <w:t>.NET</w:t>
      </w:r>
      <w:r>
        <w:t xml:space="preserve"> – developpeur informatique</w:t>
      </w:r>
    </w:p>
    <w:p w14:paraId="67739A15" w14:textId="1348E460" w:rsidR="005B0BB3" w:rsidRPr="003E730D" w:rsidRDefault="009074E5" w:rsidP="003E730D">
      <w:pPr>
        <w:pStyle w:val="SOUS-TITREDUDOCUMENT"/>
      </w:pPr>
      <w:r>
        <w:t>application de gestion de</w:t>
      </w:r>
      <w:r w:rsidR="000C6555">
        <w:t xml:space="preserve"> STOCK</w:t>
      </w:r>
    </w:p>
    <w:p w14:paraId="58EAFE21" w14:textId="0E9A6916" w:rsidR="005B0BB3" w:rsidRDefault="00210684" w:rsidP="00A514F5">
      <w:pPr>
        <w:pStyle w:val="DATEDUDOCUMENT"/>
      </w:pPr>
      <w:r>
        <w:t>Année 2021</w:t>
      </w:r>
    </w:p>
    <w:p w14:paraId="4A242469" w14:textId="77777777" w:rsidR="00E84088" w:rsidRDefault="009074E5" w:rsidP="00F2566F">
      <w:pPr>
        <w:pStyle w:val="Chapeau"/>
      </w:pPr>
      <w:r>
        <w:t xml:space="preserve">Ce document est le cahier des charges décrivant le besoin </w:t>
      </w:r>
      <w:r w:rsidR="00085F83">
        <w:t xml:space="preserve">des </w:t>
      </w:r>
      <w:r>
        <w:t>utilisateur</w:t>
      </w:r>
      <w:r w:rsidR="00085F83">
        <w:t>s</w:t>
      </w:r>
      <w:r>
        <w:t xml:space="preserve"> et les fonctionnalités demandées pour la gestion de</w:t>
      </w:r>
      <w:r w:rsidR="000C6555">
        <w:t xml:space="preserve"> stock.</w:t>
      </w:r>
    </w:p>
    <w:p w14:paraId="6795A39D" w14:textId="77777777" w:rsidR="00940FBE" w:rsidRDefault="00940FBE" w:rsidP="00940FBE">
      <w:pPr>
        <w:pStyle w:val="Prambule"/>
      </w:pPr>
      <w:r>
        <w:t>Préambule</w:t>
      </w:r>
    </w:p>
    <w:p w14:paraId="72B2A535" w14:textId="77777777" w:rsidR="000C6555" w:rsidRDefault="000C6555" w:rsidP="00C06DB3">
      <w:r>
        <w:t>La société N</w:t>
      </w:r>
      <w:r w:rsidR="007B535B">
        <w:t>EGO</w:t>
      </w:r>
      <w:r>
        <w:t xml:space="preserve">SUD est un négociant en vin situé </w:t>
      </w:r>
      <w:r w:rsidR="00D939CE">
        <w:t>en Gascogne.</w:t>
      </w:r>
    </w:p>
    <w:p w14:paraId="4A78E707" w14:textId="7665563A" w:rsidR="00D939CE" w:rsidRDefault="000C6555" w:rsidP="00C06DB3">
      <w:r>
        <w:t>Son gérant</w:t>
      </w:r>
      <w:r w:rsidR="00E87D90">
        <w:t xml:space="preserve"> (</w:t>
      </w:r>
      <w:r w:rsidR="00210684" w:rsidRPr="00210684">
        <w:rPr>
          <w:i/>
        </w:rPr>
        <w:t>votre pilote – et ouais, on a le droit de rêver</w:t>
      </w:r>
      <w:r w:rsidR="00E87D90">
        <w:t>)</w:t>
      </w:r>
      <w:r>
        <w:t xml:space="preserve">, œnologue de métier, </w:t>
      </w:r>
      <w:r w:rsidR="00387409">
        <w:t>de par</w:t>
      </w:r>
      <w:r>
        <w:t xml:space="preserve"> ses relations</w:t>
      </w:r>
      <w:r w:rsidR="00D939CE">
        <w:t xml:space="preserve"> avec des domaines viticoles</w:t>
      </w:r>
      <w:r>
        <w:t xml:space="preserve">, </w:t>
      </w:r>
      <w:r w:rsidR="00D939CE">
        <w:t>a décidé d’ouvrir un entrepôt pour favoriser la découverte et la vente des produits du terroir, dans un lieu fortement touristique, en complément de ces domaines qui vendent déjà sur leurs propriétés.</w:t>
      </w:r>
    </w:p>
    <w:p w14:paraId="1B43CC4A" w14:textId="77777777" w:rsidR="00FA2D6E" w:rsidRDefault="00FA2D6E" w:rsidP="00C06DB3"/>
    <w:p w14:paraId="1300F712" w14:textId="77777777" w:rsidR="00B95A70" w:rsidRDefault="00D939CE" w:rsidP="00C06DB3">
      <w:r>
        <w:t>En accord, avec ses partenaires (</w:t>
      </w:r>
      <w:r w:rsidRPr="00210684">
        <w:rPr>
          <w:i/>
        </w:rPr>
        <w:t xml:space="preserve">Les domaines de </w:t>
      </w:r>
      <w:proofErr w:type="spellStart"/>
      <w:r w:rsidRPr="00210684">
        <w:rPr>
          <w:i/>
        </w:rPr>
        <w:t>Tariquet</w:t>
      </w:r>
      <w:proofErr w:type="spellEnd"/>
      <w:r w:rsidRPr="00210684">
        <w:rPr>
          <w:i/>
        </w:rPr>
        <w:t xml:space="preserve">, </w:t>
      </w:r>
      <w:proofErr w:type="spellStart"/>
      <w:r w:rsidRPr="00210684">
        <w:rPr>
          <w:i/>
        </w:rPr>
        <w:t>Pelleheaut</w:t>
      </w:r>
      <w:proofErr w:type="spellEnd"/>
      <w:r w:rsidRPr="00210684">
        <w:rPr>
          <w:i/>
        </w:rPr>
        <w:t xml:space="preserve">, Joy, Vignoble </w:t>
      </w:r>
      <w:proofErr w:type="spellStart"/>
      <w:r w:rsidRPr="00210684">
        <w:rPr>
          <w:i/>
        </w:rPr>
        <w:t>Fontan</w:t>
      </w:r>
      <w:proofErr w:type="spellEnd"/>
      <w:r w:rsidRPr="00210684">
        <w:rPr>
          <w:i/>
        </w:rPr>
        <w:t xml:space="preserve"> et </w:t>
      </w:r>
      <w:proofErr w:type="spellStart"/>
      <w:r w:rsidRPr="00210684">
        <w:rPr>
          <w:i/>
        </w:rPr>
        <w:t>Uby</w:t>
      </w:r>
      <w:proofErr w:type="spellEnd"/>
      <w:r>
        <w:t>), il propose la dégustation et la vente de l’ensemble de leur</w:t>
      </w:r>
      <w:r w:rsidR="00B95A70">
        <w:t>s</w:t>
      </w:r>
      <w:r>
        <w:t xml:space="preserve"> produits.</w:t>
      </w:r>
    </w:p>
    <w:p w14:paraId="27132C42" w14:textId="77777777" w:rsidR="00B95A70" w:rsidRDefault="00B95A70" w:rsidP="00C06DB3"/>
    <w:p w14:paraId="259594BA" w14:textId="77777777" w:rsidR="00B95A70" w:rsidRDefault="00B95A70" w:rsidP="00C06DB3">
      <w:r>
        <w:t xml:space="preserve">L’entrepôt dispose d’un PC Windows et le gérant souhaite gérer le stock des produits qu’il </w:t>
      </w:r>
      <w:proofErr w:type="gramStart"/>
      <w:r>
        <w:t>propose</w:t>
      </w:r>
      <w:proofErr w:type="gramEnd"/>
      <w:r>
        <w:t>.</w:t>
      </w:r>
    </w:p>
    <w:p w14:paraId="7677789C" w14:textId="77777777" w:rsidR="00B95A70" w:rsidRDefault="00B95A70" w:rsidP="00C06DB3"/>
    <w:p w14:paraId="605AFF17" w14:textId="77777777" w:rsidR="00C06DB3" w:rsidRDefault="00C06DB3" w:rsidP="00C06DB3">
      <w:r>
        <w:br w:type="page"/>
      </w:r>
    </w:p>
    <w:p w14:paraId="1DF91077" w14:textId="77777777" w:rsidR="00EA455D" w:rsidRDefault="00EA455D" w:rsidP="003839DB"/>
    <w:p w14:paraId="76F9696A" w14:textId="77777777" w:rsidR="00BD3C7F" w:rsidRDefault="00BD3C7F" w:rsidP="00BD3C7F">
      <w:pPr>
        <w:pStyle w:val="SOMMAIRE"/>
      </w:pPr>
      <w:r>
        <w:t>Sommaire</w:t>
      </w:r>
    </w:p>
    <w:p w14:paraId="645DA449" w14:textId="24FD03A8" w:rsidR="00B70065" w:rsidRDefault="00C53123">
      <w:pPr>
        <w:pStyle w:val="TM1"/>
        <w:rPr>
          <w:rFonts w:eastAsiaTheme="minorEastAsia"/>
          <w:b w:val="0"/>
          <w:caps w:val="0"/>
          <w:noProof/>
          <w:color w:val="auto"/>
          <w:lang w:eastAsia="fr-FR"/>
        </w:rPr>
      </w:pPr>
      <w:r>
        <w:fldChar w:fldCharType="begin"/>
      </w:r>
      <w:r>
        <w:instrText xml:space="preserve"> TOC \o "1-</w:instrText>
      </w:r>
      <w:r w:rsidR="00C700BC">
        <w:instrText>5</w:instrText>
      </w:r>
      <w:r>
        <w:instrText>"</w:instrText>
      </w:r>
      <w:r w:rsidR="00A55916">
        <w:instrText xml:space="preserve"> </w:instrText>
      </w:r>
      <w:r>
        <w:instrText xml:space="preserve">\h \z \u </w:instrText>
      </w:r>
      <w:r>
        <w:fldChar w:fldCharType="separate"/>
      </w:r>
      <w:hyperlink w:anchor="_Toc65846526" w:history="1">
        <w:r w:rsidR="00B70065" w:rsidRPr="009B16A9">
          <w:rPr>
            <w:rStyle w:val="Lienhypertexte"/>
            <w:noProof/>
          </w:rPr>
          <w:t>1</w:t>
        </w:r>
        <w:r w:rsidR="00B70065">
          <w:rPr>
            <w:rFonts w:eastAsiaTheme="minorEastAsia"/>
            <w:b w:val="0"/>
            <w:caps w:val="0"/>
            <w:noProof/>
            <w:color w:val="auto"/>
            <w:lang w:eastAsia="fr-FR"/>
          </w:rPr>
          <w:tab/>
        </w:r>
        <w:r w:rsidR="00B70065" w:rsidRPr="009B16A9">
          <w:rPr>
            <w:rStyle w:val="Lienhypertexte"/>
            <w:noProof/>
          </w:rPr>
          <w:t>Fonctionnalités attendues</w:t>
        </w:r>
        <w:r w:rsidR="00B70065">
          <w:rPr>
            <w:noProof/>
            <w:webHidden/>
          </w:rPr>
          <w:tab/>
        </w:r>
        <w:r w:rsidR="00B70065">
          <w:rPr>
            <w:noProof/>
            <w:webHidden/>
          </w:rPr>
          <w:fldChar w:fldCharType="begin"/>
        </w:r>
        <w:r w:rsidR="00B70065">
          <w:rPr>
            <w:noProof/>
            <w:webHidden/>
          </w:rPr>
          <w:instrText xml:space="preserve"> PAGEREF _Toc65846526 \h </w:instrText>
        </w:r>
        <w:r w:rsidR="00B70065">
          <w:rPr>
            <w:noProof/>
            <w:webHidden/>
          </w:rPr>
        </w:r>
        <w:r w:rsidR="00B70065">
          <w:rPr>
            <w:noProof/>
            <w:webHidden/>
          </w:rPr>
          <w:fldChar w:fldCharType="separate"/>
        </w:r>
        <w:r w:rsidR="00275104">
          <w:rPr>
            <w:noProof/>
            <w:webHidden/>
          </w:rPr>
          <w:t>3</w:t>
        </w:r>
        <w:r w:rsidR="00B70065">
          <w:rPr>
            <w:noProof/>
            <w:webHidden/>
          </w:rPr>
          <w:fldChar w:fldCharType="end"/>
        </w:r>
      </w:hyperlink>
    </w:p>
    <w:p w14:paraId="77746519" w14:textId="49CDD52D" w:rsidR="00B70065" w:rsidRDefault="00387409">
      <w:pPr>
        <w:pStyle w:val="TM1"/>
        <w:rPr>
          <w:rFonts w:eastAsiaTheme="minorEastAsia"/>
          <w:b w:val="0"/>
          <w:caps w:val="0"/>
          <w:noProof/>
          <w:color w:val="auto"/>
          <w:lang w:eastAsia="fr-FR"/>
        </w:rPr>
      </w:pPr>
      <w:hyperlink w:anchor="_Toc65846527" w:history="1">
        <w:r w:rsidR="00B70065" w:rsidRPr="009B16A9">
          <w:rPr>
            <w:rStyle w:val="Lienhypertexte"/>
            <w:noProof/>
          </w:rPr>
          <w:t>2</w:t>
        </w:r>
        <w:r w:rsidR="00B70065">
          <w:rPr>
            <w:rFonts w:eastAsiaTheme="minorEastAsia"/>
            <w:b w:val="0"/>
            <w:caps w:val="0"/>
            <w:noProof/>
            <w:color w:val="auto"/>
            <w:lang w:eastAsia="fr-FR"/>
          </w:rPr>
          <w:tab/>
        </w:r>
        <w:r w:rsidR="00B70065" w:rsidRPr="009B16A9">
          <w:rPr>
            <w:rStyle w:val="Lienhypertexte"/>
            <w:noProof/>
          </w:rPr>
          <w:t>TECHNOLOGIES</w:t>
        </w:r>
        <w:r w:rsidR="00B70065">
          <w:rPr>
            <w:noProof/>
            <w:webHidden/>
          </w:rPr>
          <w:tab/>
        </w:r>
        <w:r w:rsidR="00B70065">
          <w:rPr>
            <w:noProof/>
            <w:webHidden/>
          </w:rPr>
          <w:fldChar w:fldCharType="begin"/>
        </w:r>
        <w:r w:rsidR="00B70065">
          <w:rPr>
            <w:noProof/>
            <w:webHidden/>
          </w:rPr>
          <w:instrText xml:space="preserve"> PAGEREF _Toc65846527 \h </w:instrText>
        </w:r>
        <w:r w:rsidR="00B70065">
          <w:rPr>
            <w:noProof/>
            <w:webHidden/>
          </w:rPr>
        </w:r>
        <w:r w:rsidR="00B70065">
          <w:rPr>
            <w:noProof/>
            <w:webHidden/>
          </w:rPr>
          <w:fldChar w:fldCharType="separate"/>
        </w:r>
        <w:r w:rsidR="00275104">
          <w:rPr>
            <w:noProof/>
            <w:webHidden/>
          </w:rPr>
          <w:t>4</w:t>
        </w:r>
        <w:r w:rsidR="00B70065">
          <w:rPr>
            <w:noProof/>
            <w:webHidden/>
          </w:rPr>
          <w:fldChar w:fldCharType="end"/>
        </w:r>
      </w:hyperlink>
    </w:p>
    <w:p w14:paraId="47577574" w14:textId="2EB92B70" w:rsidR="00B70065" w:rsidRDefault="00387409">
      <w:pPr>
        <w:pStyle w:val="TM1"/>
        <w:rPr>
          <w:rFonts w:eastAsiaTheme="minorEastAsia"/>
          <w:b w:val="0"/>
          <w:caps w:val="0"/>
          <w:noProof/>
          <w:color w:val="auto"/>
          <w:lang w:eastAsia="fr-FR"/>
        </w:rPr>
      </w:pPr>
      <w:hyperlink w:anchor="_Toc65846528" w:history="1">
        <w:r w:rsidR="00B70065" w:rsidRPr="009B16A9">
          <w:rPr>
            <w:rStyle w:val="Lienhypertexte"/>
            <w:noProof/>
          </w:rPr>
          <w:t>3</w:t>
        </w:r>
        <w:r w:rsidR="00B70065">
          <w:rPr>
            <w:rFonts w:eastAsiaTheme="minorEastAsia"/>
            <w:b w:val="0"/>
            <w:caps w:val="0"/>
            <w:noProof/>
            <w:color w:val="auto"/>
            <w:lang w:eastAsia="fr-FR"/>
          </w:rPr>
          <w:tab/>
        </w:r>
        <w:r w:rsidR="00B70065" w:rsidRPr="009B16A9">
          <w:rPr>
            <w:rStyle w:val="Lienhypertexte"/>
            <w:noProof/>
          </w:rPr>
          <w:t>LIVRABLES</w:t>
        </w:r>
        <w:r w:rsidR="00B70065">
          <w:rPr>
            <w:noProof/>
            <w:webHidden/>
          </w:rPr>
          <w:tab/>
        </w:r>
        <w:r w:rsidR="00B70065">
          <w:rPr>
            <w:noProof/>
            <w:webHidden/>
          </w:rPr>
          <w:fldChar w:fldCharType="begin"/>
        </w:r>
        <w:r w:rsidR="00B70065">
          <w:rPr>
            <w:noProof/>
            <w:webHidden/>
          </w:rPr>
          <w:instrText xml:space="preserve"> PAGEREF _Toc65846528 \h </w:instrText>
        </w:r>
        <w:r w:rsidR="00B70065">
          <w:rPr>
            <w:noProof/>
            <w:webHidden/>
          </w:rPr>
        </w:r>
        <w:r w:rsidR="00B70065">
          <w:rPr>
            <w:noProof/>
            <w:webHidden/>
          </w:rPr>
          <w:fldChar w:fldCharType="separate"/>
        </w:r>
        <w:r w:rsidR="00275104">
          <w:rPr>
            <w:noProof/>
            <w:webHidden/>
          </w:rPr>
          <w:t>5</w:t>
        </w:r>
        <w:r w:rsidR="00B70065">
          <w:rPr>
            <w:noProof/>
            <w:webHidden/>
          </w:rPr>
          <w:fldChar w:fldCharType="end"/>
        </w:r>
      </w:hyperlink>
    </w:p>
    <w:p w14:paraId="321892A5" w14:textId="22E272DF" w:rsidR="00C53123" w:rsidRDefault="00C53123" w:rsidP="00C11120">
      <w:pPr>
        <w:pStyle w:val="Espace2pt"/>
      </w:pPr>
      <w:r>
        <w:fldChar w:fldCharType="end"/>
      </w:r>
    </w:p>
    <w:p w14:paraId="73BE98FB" w14:textId="77777777" w:rsidR="007C09CE" w:rsidRPr="00956FD0" w:rsidRDefault="007C09CE" w:rsidP="007C09CE">
      <w:pPr>
        <w:pStyle w:val="Titre1"/>
      </w:pPr>
      <w:bookmarkStart w:id="0" w:name="_Toc65846526"/>
      <w:r>
        <w:lastRenderedPageBreak/>
        <w:t>Fonctionnalités attendues</w:t>
      </w:r>
      <w:bookmarkEnd w:id="0"/>
      <w:r>
        <w:t xml:space="preserve">  </w:t>
      </w:r>
    </w:p>
    <w:p w14:paraId="71FFDB9A" w14:textId="77777777" w:rsidR="00B95A70" w:rsidRPr="00FA2D6E" w:rsidRDefault="00FA2D6E" w:rsidP="00B95A70">
      <w:pPr>
        <w:spacing w:before="0" w:after="0"/>
        <w:rPr>
          <w:u w:val="single"/>
        </w:rPr>
      </w:pPr>
      <w:r w:rsidRPr="00FA2D6E">
        <w:rPr>
          <w:u w:val="single"/>
        </w:rPr>
        <w:t xml:space="preserve">Les fonctionnalités </w:t>
      </w:r>
      <w:r w:rsidRPr="00FA2D6E">
        <w:rPr>
          <w:b/>
          <w:u w:val="single"/>
        </w:rPr>
        <w:t>minimums :</w:t>
      </w:r>
    </w:p>
    <w:p w14:paraId="7F989E0D" w14:textId="77777777" w:rsidR="00FA2D6E" w:rsidRDefault="00FA2D6E" w:rsidP="00B95A70">
      <w:pPr>
        <w:spacing w:before="0" w:after="0"/>
      </w:pPr>
    </w:p>
    <w:p w14:paraId="1CF44359" w14:textId="77777777" w:rsidR="00B95A70" w:rsidRDefault="00B95A70" w:rsidP="00B95A70">
      <w:pPr>
        <w:numPr>
          <w:ilvl w:val="0"/>
          <w:numId w:val="27"/>
        </w:numPr>
        <w:spacing w:before="0" w:after="0"/>
      </w:pPr>
      <w:r w:rsidRPr="00B95A70">
        <w:rPr>
          <w:b/>
          <w:bCs/>
        </w:rPr>
        <w:t xml:space="preserve">Module - Gestion </w:t>
      </w:r>
      <w:r>
        <w:rPr>
          <w:b/>
          <w:bCs/>
        </w:rPr>
        <w:t>des stocks</w:t>
      </w:r>
    </w:p>
    <w:p w14:paraId="61C87317" w14:textId="77777777" w:rsidR="00B95A70" w:rsidRDefault="00C13917" w:rsidP="00B95A70">
      <w:pPr>
        <w:spacing w:before="0" w:after="0"/>
        <w:ind w:left="708" w:firstLine="708"/>
      </w:pPr>
      <w:r w:rsidRPr="00B95A70">
        <w:t>L’utilisateur devra pouvoir :</w:t>
      </w:r>
    </w:p>
    <w:p w14:paraId="61F41750" w14:textId="72772444" w:rsidR="00A6317A" w:rsidRPr="00B95A70" w:rsidRDefault="00C13917" w:rsidP="00B95A70">
      <w:pPr>
        <w:numPr>
          <w:ilvl w:val="2"/>
          <w:numId w:val="26"/>
        </w:numPr>
        <w:spacing w:before="0" w:after="0"/>
      </w:pPr>
      <w:r w:rsidRPr="00210684">
        <w:rPr>
          <w:b/>
        </w:rPr>
        <w:t>Créer</w:t>
      </w:r>
      <w:r w:rsidRPr="00B95A70">
        <w:t xml:space="preserve"> les </w:t>
      </w:r>
      <w:r w:rsidR="00B95A70">
        <w:t>clients</w:t>
      </w:r>
      <w:r w:rsidRPr="00B95A70">
        <w:t>,</w:t>
      </w:r>
      <w:r w:rsidR="00E87D90">
        <w:t xml:space="preserve"> </w:t>
      </w:r>
      <w:r w:rsidR="00210684">
        <w:t xml:space="preserve">des </w:t>
      </w:r>
      <w:r w:rsidR="00E87D90">
        <w:t>fournisseurs,</w:t>
      </w:r>
      <w:r w:rsidRPr="00B95A70">
        <w:t xml:space="preserve"> les familles</w:t>
      </w:r>
      <w:r w:rsidR="00B95A70">
        <w:t xml:space="preserve"> (Rouge,</w:t>
      </w:r>
      <w:r w:rsidR="00E87D90">
        <w:t xml:space="preserve"> </w:t>
      </w:r>
      <w:r w:rsidR="00B95A70">
        <w:t>Rosé,</w:t>
      </w:r>
      <w:r w:rsidR="0094565D">
        <w:t xml:space="preserve"> </w:t>
      </w:r>
      <w:r w:rsidR="00B95A70">
        <w:t>Blanc,</w:t>
      </w:r>
      <w:r w:rsidR="00E87D90">
        <w:t xml:space="preserve"> Pétillants, </w:t>
      </w:r>
      <w:r w:rsidR="00B95A70">
        <w:t>Digestifs)</w:t>
      </w:r>
      <w:r w:rsidRPr="00B95A70">
        <w:t>, les articles</w:t>
      </w:r>
      <w:r w:rsidR="00E87D90">
        <w:t xml:space="preserve"> …</w:t>
      </w:r>
    </w:p>
    <w:p w14:paraId="6C2F4FB8" w14:textId="7617B45F" w:rsidR="00A6317A" w:rsidRDefault="00C13917" w:rsidP="00B95A70">
      <w:pPr>
        <w:numPr>
          <w:ilvl w:val="2"/>
          <w:numId w:val="26"/>
        </w:numPr>
        <w:spacing w:before="0" w:after="0"/>
      </w:pPr>
      <w:r w:rsidRPr="00210684">
        <w:rPr>
          <w:b/>
        </w:rPr>
        <w:t>Modifier</w:t>
      </w:r>
      <w:r w:rsidRPr="00B95A70">
        <w:t xml:space="preserve"> les stocks </w:t>
      </w:r>
      <w:r w:rsidR="00B95A70">
        <w:t>unitairement, s’il vend un produit disponible en quantité suffisante</w:t>
      </w:r>
    </w:p>
    <w:p w14:paraId="066F8EE3" w14:textId="7414DBE8" w:rsidR="00210684" w:rsidRDefault="00210684" w:rsidP="00B95A70">
      <w:pPr>
        <w:numPr>
          <w:ilvl w:val="2"/>
          <w:numId w:val="26"/>
        </w:numPr>
        <w:spacing w:before="0" w:after="0"/>
      </w:pPr>
      <w:r w:rsidRPr="00210684">
        <w:rPr>
          <w:b/>
        </w:rPr>
        <w:t>Passer</w:t>
      </w:r>
      <w:r>
        <w:t xml:space="preserve"> des commandes (référence / quantité / date) auprès d’un fournisseur (cela rend </w:t>
      </w:r>
      <w:r w:rsidRPr="00210684">
        <w:rPr>
          <w:b/>
        </w:rPr>
        <w:t>obligatoire</w:t>
      </w:r>
      <w:r>
        <w:t xml:space="preserve"> le lien entre une référence [=article] </w:t>
      </w:r>
      <w:r w:rsidRPr="00210684">
        <w:rPr>
          <w:b/>
        </w:rPr>
        <w:t>ET</w:t>
      </w:r>
      <w:r>
        <w:t xml:space="preserve"> un fournisseur)</w:t>
      </w:r>
    </w:p>
    <w:p w14:paraId="6E12491E" w14:textId="77777777" w:rsidR="00E87D90" w:rsidRPr="00B95A70" w:rsidRDefault="00E87D90" w:rsidP="00E87D90">
      <w:pPr>
        <w:spacing w:before="0" w:after="0"/>
        <w:ind w:left="2160"/>
      </w:pPr>
    </w:p>
    <w:p w14:paraId="4E8BE6BA" w14:textId="77777777" w:rsidR="00A6317A" w:rsidRPr="00B95A70" w:rsidRDefault="00C13917" w:rsidP="00B95A70">
      <w:pPr>
        <w:numPr>
          <w:ilvl w:val="0"/>
          <w:numId w:val="27"/>
        </w:numPr>
        <w:spacing w:before="0" w:after="0"/>
      </w:pPr>
      <w:r w:rsidRPr="00B95A70">
        <w:rPr>
          <w:b/>
          <w:bCs/>
        </w:rPr>
        <w:t>Module - Gestion d’inventaire</w:t>
      </w:r>
    </w:p>
    <w:p w14:paraId="681F5DE3" w14:textId="77777777" w:rsidR="00A6317A" w:rsidRPr="00B95A70" w:rsidRDefault="00C13917" w:rsidP="00B95A70">
      <w:pPr>
        <w:spacing w:before="0" w:after="0"/>
        <w:ind w:left="1440"/>
      </w:pPr>
      <w:r w:rsidRPr="00B95A70">
        <w:t>L’utilisateur se chargera :</w:t>
      </w:r>
    </w:p>
    <w:p w14:paraId="1661B205" w14:textId="77777777" w:rsidR="00A6317A" w:rsidRPr="00B95A70" w:rsidRDefault="00B95A70" w:rsidP="00B95A70">
      <w:pPr>
        <w:numPr>
          <w:ilvl w:val="2"/>
          <w:numId w:val="27"/>
        </w:numPr>
        <w:spacing w:before="0" w:after="0"/>
      </w:pPr>
      <w:r w:rsidRPr="00B95A70">
        <w:t>D’</w:t>
      </w:r>
      <w:r w:rsidRPr="00210684">
        <w:rPr>
          <w:b/>
        </w:rPr>
        <w:t>inventorier</w:t>
      </w:r>
      <w:r w:rsidR="00C13917" w:rsidRPr="00B95A70">
        <w:t xml:space="preserve"> l’ensemble des articles</w:t>
      </w:r>
      <w:r>
        <w:t xml:space="preserve"> et pourra </w:t>
      </w:r>
      <w:r w:rsidRPr="00210684">
        <w:rPr>
          <w:b/>
        </w:rPr>
        <w:t>régulariser</w:t>
      </w:r>
      <w:r>
        <w:t xml:space="preserve"> son stock en masse.</w:t>
      </w:r>
    </w:p>
    <w:p w14:paraId="3CF73A84" w14:textId="77777777" w:rsidR="00B95A70" w:rsidRDefault="00B95A70" w:rsidP="00B95A70">
      <w:pPr>
        <w:spacing w:before="0" w:after="0"/>
        <w:ind w:left="720"/>
      </w:pPr>
    </w:p>
    <w:p w14:paraId="738CA57A" w14:textId="77777777" w:rsidR="00A6317A" w:rsidRPr="00B95A70" w:rsidRDefault="00C13917" w:rsidP="00B95A70">
      <w:pPr>
        <w:numPr>
          <w:ilvl w:val="0"/>
          <w:numId w:val="27"/>
        </w:numPr>
        <w:spacing w:before="0" w:after="0"/>
      </w:pPr>
      <w:r w:rsidRPr="00B95A70">
        <w:rPr>
          <w:b/>
          <w:bCs/>
        </w:rPr>
        <w:t xml:space="preserve">Module - Commandes fournisseurs et clients </w:t>
      </w:r>
    </w:p>
    <w:p w14:paraId="75B53D1E" w14:textId="77777777" w:rsidR="00A6317A" w:rsidRPr="00B95A70" w:rsidRDefault="00B95A70" w:rsidP="00B95A70">
      <w:pPr>
        <w:numPr>
          <w:ilvl w:val="1"/>
          <w:numId w:val="27"/>
        </w:numPr>
        <w:spacing w:before="0" w:after="0"/>
      </w:pPr>
      <w:r>
        <w:t xml:space="preserve">Les </w:t>
      </w:r>
      <w:r w:rsidR="00C13917" w:rsidRPr="00B95A70">
        <w:t>client</w:t>
      </w:r>
      <w:r>
        <w:t>s</w:t>
      </w:r>
      <w:r w:rsidR="00C13917" w:rsidRPr="00B95A70">
        <w:t xml:space="preserve"> peu</w:t>
      </w:r>
      <w:r>
        <w:t>vent</w:t>
      </w:r>
      <w:r w:rsidR="00C13917" w:rsidRPr="00B95A70">
        <w:t xml:space="preserve"> passer commande à n’importe quel moment, même si le stock est insuffisant</w:t>
      </w:r>
      <w:r>
        <w:t>.</w:t>
      </w:r>
    </w:p>
    <w:p w14:paraId="44F69538" w14:textId="7608BE9C" w:rsidR="00A6317A" w:rsidRDefault="00C13917" w:rsidP="00B95A70">
      <w:pPr>
        <w:numPr>
          <w:ilvl w:val="1"/>
          <w:numId w:val="27"/>
        </w:numPr>
        <w:spacing w:before="0" w:after="0"/>
      </w:pPr>
      <w:r w:rsidRPr="00B95A70">
        <w:t xml:space="preserve">Si le stock </w:t>
      </w:r>
      <w:r w:rsidR="00B95A70">
        <w:t>d’un article est insuffisant ou son seu</w:t>
      </w:r>
      <w:r w:rsidR="00E87D90">
        <w:t>i</w:t>
      </w:r>
      <w:r w:rsidR="00B95A70">
        <w:t>l minimum est atteint,</w:t>
      </w:r>
      <w:r w:rsidRPr="00B95A70">
        <w:t xml:space="preserve"> une commande fournisseur</w:t>
      </w:r>
      <w:r w:rsidR="00B95A70">
        <w:t xml:space="preserve"> </w:t>
      </w:r>
      <w:r w:rsidRPr="00B95A70">
        <w:t>sera créée automatiquement</w:t>
      </w:r>
      <w:r w:rsidR="00B95A70">
        <w:t xml:space="preserve"> sous forme d’un bon de commande et</w:t>
      </w:r>
      <w:r w:rsidRPr="00B95A70">
        <w:t xml:space="preserve"> quand son statut sera livré, la quantité s’ajoutera au stock</w:t>
      </w:r>
      <w:r w:rsidR="00B95A70">
        <w:t>.</w:t>
      </w:r>
    </w:p>
    <w:p w14:paraId="48856E38" w14:textId="08409E32" w:rsidR="00210684" w:rsidRPr="00B95A70" w:rsidRDefault="00210684" w:rsidP="00210684">
      <w:pPr>
        <w:numPr>
          <w:ilvl w:val="2"/>
          <w:numId w:val="27"/>
        </w:numPr>
        <w:spacing w:before="0" w:after="0"/>
      </w:pPr>
      <w:r w:rsidRPr="00210684">
        <w:rPr>
          <w:b/>
        </w:rPr>
        <w:t>Bonus</w:t>
      </w:r>
      <w:r>
        <w:t> : le réapprovisionnement automatique pourra être désactivé</w:t>
      </w:r>
      <w:r w:rsidR="00047BC5">
        <w:t xml:space="preserve"> à l’aide d’une action utilisateur, via l’interface de gestion</w:t>
      </w:r>
    </w:p>
    <w:p w14:paraId="42C75FC8" w14:textId="77777777" w:rsidR="00B95A70" w:rsidRDefault="00B95A70" w:rsidP="00040162">
      <w:pPr>
        <w:spacing w:before="0" w:after="0"/>
      </w:pPr>
    </w:p>
    <w:p w14:paraId="75B25EB5" w14:textId="25882BB4" w:rsidR="00E87D90" w:rsidRDefault="00E87D90" w:rsidP="00040162">
      <w:pPr>
        <w:spacing w:before="0" w:after="0"/>
      </w:pPr>
      <w:r>
        <w:t>Le gérant souhaite cette application sur son PC d’entrepôt</w:t>
      </w:r>
      <w:r w:rsidR="00FA2D6E">
        <w:t xml:space="preserve"> mais il est ouvert à toutes fonctionnalités </w:t>
      </w:r>
      <w:r w:rsidR="00EE4ACD">
        <w:t>innovantes</w:t>
      </w:r>
      <w:r w:rsidR="00FA2D6E">
        <w:t>.</w:t>
      </w:r>
    </w:p>
    <w:p w14:paraId="74015D3F" w14:textId="460A2902" w:rsidR="00E236B2" w:rsidRDefault="00E236B2" w:rsidP="00040162">
      <w:pPr>
        <w:spacing w:before="0" w:after="0"/>
      </w:pPr>
    </w:p>
    <w:p w14:paraId="0ED41516" w14:textId="6BE6D27D" w:rsidR="00E236B2" w:rsidRPr="00E236B2" w:rsidRDefault="00E236B2" w:rsidP="00040162">
      <w:pPr>
        <w:spacing w:before="0" w:after="0"/>
        <w:rPr>
          <w:b/>
          <w:u w:val="single"/>
        </w:rPr>
      </w:pPr>
      <w:r w:rsidRPr="00E236B2">
        <w:rPr>
          <w:b/>
          <w:u w:val="single"/>
        </w:rPr>
        <w:t xml:space="preserve">Site web </w:t>
      </w:r>
    </w:p>
    <w:p w14:paraId="56E84AE7" w14:textId="77777777" w:rsidR="00E87D90" w:rsidRDefault="00E87D90" w:rsidP="00040162">
      <w:pPr>
        <w:spacing w:before="0" w:after="0"/>
      </w:pPr>
    </w:p>
    <w:p w14:paraId="288E5138" w14:textId="640B8DFA" w:rsidR="00B95A70" w:rsidRDefault="00E87D90" w:rsidP="00040162">
      <w:pPr>
        <w:spacing w:before="0" w:after="0"/>
      </w:pPr>
      <w:r>
        <w:t xml:space="preserve">Un ami du </w:t>
      </w:r>
      <w:r w:rsidR="0094565D">
        <w:t>gérant</w:t>
      </w:r>
      <w:r>
        <w:t>, spécialisé dans la création de site e-commerce, lui a proposé de lui réaliser son site mais n’a pas le temps de gérer les modules souhaités et la gestion des données.</w:t>
      </w:r>
    </w:p>
    <w:p w14:paraId="76CE87E3" w14:textId="77777777" w:rsidR="00E87D90" w:rsidRDefault="00E87D90" w:rsidP="00040162">
      <w:pPr>
        <w:spacing w:before="0" w:after="0"/>
      </w:pPr>
    </w:p>
    <w:p w14:paraId="6C4018A8" w14:textId="6D4F4DF5" w:rsidR="00E87D90" w:rsidRDefault="00387409" w:rsidP="00040162">
      <w:pPr>
        <w:spacing w:before="0" w:after="0"/>
      </w:pPr>
      <w:r>
        <w:t>P</w:t>
      </w:r>
      <w:r>
        <w:t>ar</w:t>
      </w:r>
      <w:r>
        <w:t xml:space="preserve"> contre, i</w:t>
      </w:r>
      <w:r w:rsidR="00E87D90">
        <w:t xml:space="preserve">l lui a adressé les </w:t>
      </w:r>
      <w:r w:rsidR="00FA2D6E">
        <w:t>technologies qui devront être employées et</w:t>
      </w:r>
      <w:r w:rsidR="00E87D90">
        <w:t xml:space="preserve"> que vous trouverez dans le chapitre suivant.</w:t>
      </w:r>
    </w:p>
    <w:p w14:paraId="71FED559" w14:textId="77777777" w:rsidR="00E87D90" w:rsidRDefault="00E87D90" w:rsidP="00040162">
      <w:pPr>
        <w:spacing w:before="0" w:after="0"/>
      </w:pPr>
      <w:r>
        <w:t xml:space="preserve"> </w:t>
      </w:r>
    </w:p>
    <w:p w14:paraId="584B9BF6" w14:textId="77777777" w:rsidR="00E87D90" w:rsidRDefault="00E87D90" w:rsidP="00040162">
      <w:pPr>
        <w:spacing w:before="0" w:after="0"/>
      </w:pPr>
    </w:p>
    <w:p w14:paraId="67AB041B" w14:textId="77777777" w:rsidR="007C09CE" w:rsidRDefault="00FA2D6E" w:rsidP="002529D1">
      <w:pPr>
        <w:pStyle w:val="Titre1"/>
      </w:pPr>
      <w:bookmarkStart w:id="1" w:name="_Toc65846527"/>
      <w:r>
        <w:lastRenderedPageBreak/>
        <w:t>TECHNOLOGIES</w:t>
      </w:r>
      <w:bookmarkEnd w:id="1"/>
    </w:p>
    <w:p w14:paraId="26C9748C" w14:textId="77777777" w:rsidR="00FA2D6E" w:rsidRPr="00FA2D6E" w:rsidRDefault="00FA2D6E" w:rsidP="002529D1">
      <w:pPr>
        <w:rPr>
          <w:u w:val="single"/>
        </w:rPr>
      </w:pPr>
      <w:r w:rsidRPr="00FA2D6E">
        <w:rPr>
          <w:u w:val="single"/>
        </w:rPr>
        <w:t>L’architecture est la suivante :</w:t>
      </w:r>
    </w:p>
    <w:p w14:paraId="36B3FCF5" w14:textId="51190981" w:rsidR="00FA2D6E" w:rsidRDefault="006F0420" w:rsidP="002529D1">
      <w:r>
        <w:rPr>
          <w:noProof/>
          <w:lang w:eastAsia="fr-FR"/>
        </w:rPr>
        <w:drawing>
          <wp:inline distT="0" distB="0" distL="0" distR="0" wp14:anchorId="488E7ECB" wp14:editId="32AAB343">
            <wp:extent cx="5489575" cy="318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9575" cy="3183890"/>
                    </a:xfrm>
                    <a:prstGeom prst="rect">
                      <a:avLst/>
                    </a:prstGeom>
                  </pic:spPr>
                </pic:pic>
              </a:graphicData>
            </a:graphic>
          </wp:inline>
        </w:drawing>
      </w:r>
    </w:p>
    <w:p w14:paraId="065AE5B9" w14:textId="1235B989" w:rsidR="00C93D9D" w:rsidRDefault="00C93D9D" w:rsidP="002529D1"/>
    <w:p w14:paraId="7B9D0038" w14:textId="011E0870" w:rsidR="006F0420" w:rsidRDefault="006F0420" w:rsidP="002529D1">
      <w:r>
        <w:t>* Vous êtes libre de choisir votre technologie (ASP.Net, JEE</w:t>
      </w:r>
      <w:r w:rsidR="00E95C63">
        <w:t xml:space="preserve">, </w:t>
      </w:r>
      <w:proofErr w:type="spellStart"/>
      <w:r w:rsidR="00E95C63">
        <w:t>Win</w:t>
      </w:r>
      <w:r w:rsidR="0031042E">
        <w:t>F</w:t>
      </w:r>
      <w:r w:rsidR="00E95C63">
        <w:t>orm</w:t>
      </w:r>
      <w:proofErr w:type="spellEnd"/>
      <w:r w:rsidR="00E95C63">
        <w:t>, WPF</w:t>
      </w:r>
      <w:r w:rsidR="00387409">
        <w:t>,</w:t>
      </w:r>
      <w:r>
        <w:t xml:space="preserve"> …) toutefois</w:t>
      </w:r>
      <w:r w:rsidR="00387409">
        <w:t>,</w:t>
      </w:r>
      <w:r>
        <w:t xml:space="preserve"> vous devrez valider cette dernière avec votre pilote.</w:t>
      </w:r>
    </w:p>
    <w:p w14:paraId="4EF77E1F" w14:textId="77777777" w:rsidR="00C93D9D" w:rsidRDefault="00C93D9D" w:rsidP="002529D1"/>
    <w:p w14:paraId="31FC24A3" w14:textId="330528C8" w:rsidR="00FA2D6E" w:rsidRDefault="0032162F" w:rsidP="002529D1">
      <w:r>
        <w:t xml:space="preserve">Le serveur final </w:t>
      </w:r>
      <w:r w:rsidR="00FA2D6E">
        <w:t>sera hébergé sur une Plateforme Linux ou Windows (non déterminé à ce jour).</w:t>
      </w:r>
    </w:p>
    <w:p w14:paraId="31164EB1" w14:textId="236175E5" w:rsidR="00FA2D6E" w:rsidRDefault="00FA2D6E" w:rsidP="002529D1">
      <w:r>
        <w:t xml:space="preserve">Pour l’application PC, tout sera </w:t>
      </w:r>
      <w:r w:rsidR="00EE4ACD">
        <w:t>hébergé</w:t>
      </w:r>
      <w:r>
        <w:t xml:space="preserve"> en local dans un premier temps.</w:t>
      </w:r>
    </w:p>
    <w:p w14:paraId="38A57A9F" w14:textId="77777777" w:rsidR="00E236B2" w:rsidRDefault="00E236B2" w:rsidP="002529D1"/>
    <w:p w14:paraId="6B302C0D" w14:textId="6F258876" w:rsidR="00FD7559" w:rsidRDefault="0032162F" w:rsidP="002529D1">
      <w:r>
        <w:t>Le site web réalisé</w:t>
      </w:r>
      <w:r w:rsidR="00FD7559">
        <w:t xml:space="preserve"> dans un langage à valider avec votre pilote (ASP/JEE conseillé </w:t>
      </w:r>
      <w:r w:rsidR="00E236B2" w:rsidRPr="00E236B2">
        <w:rPr>
          <w:i/>
        </w:rPr>
        <w:t>et technologies Front-end de votre choix</w:t>
      </w:r>
      <w:r w:rsidR="00E236B2">
        <w:t xml:space="preserve">) </w:t>
      </w:r>
      <w:r>
        <w:t xml:space="preserve">devra permettre aux visiteurs de </w:t>
      </w:r>
      <w:r w:rsidR="00E236B2">
        <w:t xml:space="preserve">consulter un catalogue de produit </w:t>
      </w:r>
      <w:r w:rsidR="00192FED">
        <w:t xml:space="preserve">(filtrable et </w:t>
      </w:r>
      <w:proofErr w:type="spellStart"/>
      <w:r w:rsidR="00192FED">
        <w:t>triable</w:t>
      </w:r>
      <w:proofErr w:type="spellEnd"/>
      <w:r w:rsidR="00192FED">
        <w:t xml:space="preserve">) ainsi que </w:t>
      </w:r>
      <w:r w:rsidR="00E236B2">
        <w:t xml:space="preserve">le détail de chaque article </w:t>
      </w:r>
      <w:r>
        <w:t>en vente, rangé</w:t>
      </w:r>
      <w:r w:rsidR="00E236B2">
        <w:t xml:space="preserve"> </w:t>
      </w:r>
      <w:r>
        <w:t>par famille et maison</w:t>
      </w:r>
      <w:r w:rsidR="00E236B2">
        <w:t xml:space="preserve"> et année</w:t>
      </w:r>
      <w:r>
        <w:t>. Avec leur prix unitaire, prix en carton et quantité disponible.</w:t>
      </w:r>
      <w:r w:rsidR="00E7173D">
        <w:t xml:space="preserve"> </w:t>
      </w:r>
      <w:r w:rsidR="00FD7559">
        <w:t>Un système de panier transformé en commande doit être mis en place.</w:t>
      </w:r>
    </w:p>
    <w:p w14:paraId="6CF49579" w14:textId="174C74F9" w:rsidR="0032162F" w:rsidRPr="00E236B2" w:rsidRDefault="00E7173D" w:rsidP="002529D1">
      <w:pPr>
        <w:rPr>
          <w:b/>
        </w:rPr>
      </w:pPr>
      <w:r>
        <w:t xml:space="preserve">On pourra également contacter les gérants. </w:t>
      </w:r>
      <w:r w:rsidRPr="00E236B2">
        <w:rPr>
          <w:b/>
        </w:rPr>
        <w:t>Toute autre initiative de votre part sera appréciée.</w:t>
      </w:r>
    </w:p>
    <w:p w14:paraId="66562C87" w14:textId="670C97A5" w:rsidR="0032162F" w:rsidRDefault="0032162F" w:rsidP="002529D1">
      <w:r w:rsidRPr="0032162F">
        <w:rPr>
          <w:b/>
        </w:rPr>
        <w:t>Bonus</w:t>
      </w:r>
      <w:r>
        <w:t xml:space="preserve"> : la partie tunnel d’achat (passer une commande </w:t>
      </w:r>
      <w:r w:rsidR="00FD7559">
        <w:t xml:space="preserve">+ </w:t>
      </w:r>
      <w:r w:rsidR="00E236B2">
        <w:t>p</w:t>
      </w:r>
      <w:r>
        <w:t>aiement) serait un plus !</w:t>
      </w:r>
    </w:p>
    <w:p w14:paraId="3FD5AF19" w14:textId="77777777" w:rsidR="00FA2D6E" w:rsidRDefault="00FA2D6E" w:rsidP="00FA2D6E">
      <w:pPr>
        <w:pStyle w:val="Titre1"/>
      </w:pPr>
      <w:bookmarkStart w:id="2" w:name="_Toc65846528"/>
      <w:r>
        <w:lastRenderedPageBreak/>
        <w:t>LIVRABLES</w:t>
      </w:r>
      <w:bookmarkEnd w:id="2"/>
    </w:p>
    <w:p w14:paraId="03AB20E9" w14:textId="77777777" w:rsidR="00FA2D6E" w:rsidRDefault="00FA2D6E" w:rsidP="002529D1">
      <w:r>
        <w:t>Vous êtes une société spécialisée en informatique et vous devrez présenter au gérant ainsi qu’</w:t>
      </w:r>
      <w:r w:rsidR="001C2282">
        <w:t>à</w:t>
      </w:r>
      <w:r>
        <w:t xml:space="preserve"> son ami, l’application que vous avez réalisée et les technologies mises en œuvre.</w:t>
      </w:r>
    </w:p>
    <w:p w14:paraId="571A416B" w14:textId="77777777" w:rsidR="00FA2D6E" w:rsidRDefault="00FA2D6E" w:rsidP="002529D1"/>
    <w:p w14:paraId="254C773F" w14:textId="77777777" w:rsidR="00FA2D6E" w:rsidRDefault="00FA2D6E" w:rsidP="002529D1">
      <w:r>
        <w:t xml:space="preserve">Attention, la présentation </w:t>
      </w:r>
      <w:r w:rsidR="001C2282">
        <w:t xml:space="preserve">(soutenance) </w:t>
      </w:r>
      <w:r>
        <w:t>que vous réaliserez devra être faite sous l’angle commercial et pas seulement une présentation technique ou une démonstration de l’utilisation de l’application</w:t>
      </w:r>
      <w:r w:rsidR="001C2282">
        <w:t>.</w:t>
      </w:r>
      <w:r>
        <w:t xml:space="preserve"> </w:t>
      </w:r>
    </w:p>
    <w:p w14:paraId="01876968" w14:textId="77777777" w:rsidR="00FA2D6E" w:rsidRDefault="00FA2D6E" w:rsidP="002529D1"/>
    <w:p w14:paraId="42E37321" w14:textId="532E7E1F" w:rsidR="00CC0473" w:rsidRDefault="00CC0473" w:rsidP="002529D1">
      <w:r>
        <w:t>Les données présentées de type « Test » ou « Toto » ne sont pas vendeuses !</w:t>
      </w:r>
      <w:r w:rsidR="0098232A">
        <w:t xml:space="preserve"> Faites donc attention à vos données de tests et à l’orthographe !</w:t>
      </w:r>
    </w:p>
    <w:p w14:paraId="2AC4833F" w14:textId="10E54BFC" w:rsidR="00CC0473" w:rsidRDefault="00CC0473" w:rsidP="002529D1"/>
    <w:p w14:paraId="47A0BFB0" w14:textId="3EFE57DC" w:rsidR="0098232A" w:rsidRDefault="0098232A" w:rsidP="002529D1">
      <w:r>
        <w:t xml:space="preserve">L’ensemble du code devra être commenté, </w:t>
      </w:r>
      <w:proofErr w:type="spellStart"/>
      <w:r>
        <w:t>versionné</w:t>
      </w:r>
      <w:proofErr w:type="spellEnd"/>
      <w:r>
        <w:t xml:space="preserve"> et maintenable !</w:t>
      </w:r>
    </w:p>
    <w:p w14:paraId="3E7D6711" w14:textId="441B804D" w:rsidR="00B250A6" w:rsidRDefault="00B250A6" w:rsidP="002529D1"/>
    <w:p w14:paraId="6E15D293" w14:textId="7553FD62" w:rsidR="00B250A6" w:rsidRDefault="00B250A6" w:rsidP="002529D1">
      <w:r>
        <w:t>Une documentation de l’API</w:t>
      </w:r>
      <w:r w:rsidR="00C93D9D">
        <w:t xml:space="preserve"> via l’outil de votre </w:t>
      </w:r>
      <w:r w:rsidR="006F0420">
        <w:t>choix.</w:t>
      </w:r>
    </w:p>
    <w:p w14:paraId="36316569" w14:textId="77777777" w:rsidR="0098232A" w:rsidRDefault="0098232A" w:rsidP="002529D1"/>
    <w:p w14:paraId="4FEBC70D" w14:textId="3A6D5750" w:rsidR="00FA2D6E" w:rsidRDefault="00FA2D6E" w:rsidP="002529D1">
      <w:r>
        <w:t>Vous devrez mettre en avant les améliorations/innovations que vous proposez, l’avantage d’utiliser les technologies que vous employez et la raison pour laquelle nous devrions retenir votre solution (</w:t>
      </w:r>
      <w:r w:rsidR="001C2282">
        <w:t>vous serez mis en concurrence avec d’autres groupes)</w:t>
      </w:r>
      <w:r w:rsidR="00387409">
        <w:t>.</w:t>
      </w:r>
    </w:p>
    <w:p w14:paraId="23401C49" w14:textId="77777777" w:rsidR="001C2282" w:rsidRDefault="001C2282" w:rsidP="002529D1"/>
    <w:p w14:paraId="6D89D8D6" w14:textId="4361FCB6" w:rsidR="001C2282" w:rsidRPr="006F0420" w:rsidRDefault="001C2282" w:rsidP="002529D1">
      <w:pPr>
        <w:rPr>
          <w:bCs/>
        </w:rPr>
      </w:pPr>
      <w:r w:rsidRPr="006F0420">
        <w:rPr>
          <w:bCs/>
        </w:rPr>
        <w:t xml:space="preserve">Les </w:t>
      </w:r>
      <w:r w:rsidR="00950639" w:rsidRPr="006F0420">
        <w:rPr>
          <w:bCs/>
        </w:rPr>
        <w:t>livrables</w:t>
      </w:r>
      <w:r w:rsidRPr="006F0420">
        <w:rPr>
          <w:bCs/>
        </w:rPr>
        <w:t xml:space="preserve"> à remettre : </w:t>
      </w:r>
    </w:p>
    <w:p w14:paraId="2128B0F1" w14:textId="296FAE9B" w:rsidR="00C93D9D" w:rsidRPr="006F0420" w:rsidRDefault="00C93D9D" w:rsidP="002529D1">
      <w:pPr>
        <w:rPr>
          <w:bCs/>
        </w:rPr>
      </w:pPr>
      <w:r w:rsidRPr="006F0420">
        <w:rPr>
          <w:bCs/>
        </w:rPr>
        <w:t xml:space="preserve">Les livrables seront rendus en 2 temps : </w:t>
      </w:r>
    </w:p>
    <w:p w14:paraId="3C8A4308" w14:textId="1E2AA1B3" w:rsidR="00C93D9D" w:rsidRPr="006F0420" w:rsidRDefault="00C93D9D" w:rsidP="00C93D9D">
      <w:pPr>
        <w:pStyle w:val="Paragraphedeliste"/>
        <w:numPr>
          <w:ilvl w:val="0"/>
          <w:numId w:val="26"/>
        </w:numPr>
        <w:rPr>
          <w:bCs/>
        </w:rPr>
      </w:pPr>
      <w:r w:rsidRPr="006F0420">
        <w:rPr>
          <w:b/>
        </w:rPr>
        <w:t>Un premier jalon</w:t>
      </w:r>
      <w:r w:rsidRPr="006F0420">
        <w:rPr>
          <w:bCs/>
        </w:rPr>
        <w:t> : livraison du ba</w:t>
      </w:r>
      <w:r w:rsidR="00387409">
        <w:rPr>
          <w:bCs/>
        </w:rPr>
        <w:t>ck-office (API ; client lourd, o</w:t>
      </w:r>
      <w:r w:rsidRPr="006F0420">
        <w:rPr>
          <w:bCs/>
        </w:rPr>
        <w:t>util de gestion de stock / inventaire)</w:t>
      </w:r>
    </w:p>
    <w:p w14:paraId="5DE038BC" w14:textId="4A31DE22" w:rsidR="00C93D9D" w:rsidRPr="006F0420" w:rsidRDefault="00C93D9D" w:rsidP="00C93D9D">
      <w:pPr>
        <w:pStyle w:val="Paragraphedeliste"/>
        <w:numPr>
          <w:ilvl w:val="0"/>
          <w:numId w:val="26"/>
        </w:numPr>
        <w:rPr>
          <w:bCs/>
        </w:rPr>
      </w:pPr>
      <w:r w:rsidRPr="006F0420">
        <w:rPr>
          <w:b/>
        </w:rPr>
        <w:t>Un deuxième jalon</w:t>
      </w:r>
      <w:r w:rsidRPr="006F0420">
        <w:rPr>
          <w:bCs/>
        </w:rPr>
        <w:t xml:space="preserve"> : Livraison du </w:t>
      </w:r>
      <w:proofErr w:type="spellStart"/>
      <w:r w:rsidRPr="006F0420">
        <w:rPr>
          <w:bCs/>
        </w:rPr>
        <w:t>front-office</w:t>
      </w:r>
      <w:proofErr w:type="spellEnd"/>
      <w:r w:rsidRPr="006F0420">
        <w:rPr>
          <w:bCs/>
        </w:rPr>
        <w:t xml:space="preserve"> client (site web / application mobile pour commander des produits)</w:t>
      </w:r>
      <w:r w:rsidR="00FD7559" w:rsidRPr="006F0420">
        <w:rPr>
          <w:bCs/>
        </w:rPr>
        <w:t xml:space="preserve"> + procédure d’installation et de mise en production.</w:t>
      </w:r>
    </w:p>
    <w:p w14:paraId="5C506C0C" w14:textId="0B7399DC" w:rsidR="001C2282" w:rsidRDefault="001C2282" w:rsidP="001C2282">
      <w:r>
        <w:t xml:space="preserve">L’ensemble du code </w:t>
      </w:r>
      <w:r w:rsidR="0098232A">
        <w:t xml:space="preserve">accessible depuis un </w:t>
      </w:r>
      <w:proofErr w:type="spellStart"/>
      <w:r w:rsidR="0098232A">
        <w:t>repository</w:t>
      </w:r>
      <w:bookmarkStart w:id="3" w:name="_GoBack"/>
      <w:bookmarkEnd w:id="3"/>
      <w:proofErr w:type="spellEnd"/>
    </w:p>
    <w:p w14:paraId="6F94038C" w14:textId="744D8AAA" w:rsidR="00B250A6" w:rsidRDefault="001C2282" w:rsidP="001C2282">
      <w:r>
        <w:t>L’application compilée</w:t>
      </w:r>
      <w:r w:rsidR="00C93D9D">
        <w:t xml:space="preserve"> (si applicable)</w:t>
      </w:r>
    </w:p>
    <w:p w14:paraId="0CB77B83" w14:textId="474F46F8" w:rsidR="001C2282" w:rsidRDefault="0098232A" w:rsidP="001C2282">
      <w:r>
        <w:t>Le support de présentation</w:t>
      </w:r>
    </w:p>
    <w:p w14:paraId="47627095" w14:textId="0D91FDBD" w:rsidR="00E236B2" w:rsidRPr="00956FD0" w:rsidRDefault="00C93D9D" w:rsidP="001C2282">
      <w:r>
        <w:t>U</w:t>
      </w:r>
      <w:r w:rsidR="00E236B2">
        <w:t>ne documentation de l’API</w:t>
      </w:r>
      <w:r w:rsidR="00FD7559">
        <w:t xml:space="preserve"> (utilisez </w:t>
      </w:r>
      <w:proofErr w:type="spellStart"/>
      <w:r w:rsidR="00FD7559">
        <w:t>Swagger</w:t>
      </w:r>
      <w:proofErr w:type="spellEnd"/>
      <w:r w:rsidR="00FD7559">
        <w:t xml:space="preserve"> par exemple)</w:t>
      </w:r>
    </w:p>
    <w:sectPr w:rsidR="00E236B2" w:rsidRPr="00956FD0" w:rsidSect="00300860">
      <w:headerReference w:type="default" r:id="rId9"/>
      <w:footerReference w:type="default" r:id="rId10"/>
      <w:headerReference w:type="first" r:id="rId11"/>
      <w:footerReference w:type="first" r:id="rId12"/>
      <w:footnotePr>
        <w:numRestart w:val="eachPage"/>
      </w:footnotePr>
      <w:pgSz w:w="11906" w:h="16838" w:code="9"/>
      <w:pgMar w:top="1814" w:right="1276" w:bottom="1701" w:left="1985"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C3CEA" w16cid:durableId="2464785C"/>
  <w16cid:commentId w16cid:paraId="0A6ADC96" w16cid:durableId="2464785D"/>
  <w16cid:commentId w16cid:paraId="3524C745" w16cid:durableId="2464785E"/>
  <w16cid:commentId w16cid:paraId="20AB8B08" w16cid:durableId="246478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111E3" w14:textId="77777777" w:rsidR="00ED7555" w:rsidRDefault="00ED7555" w:rsidP="00A64D9B">
      <w:pPr>
        <w:pStyle w:val="TM1"/>
      </w:pPr>
      <w:r>
        <w:separator/>
      </w:r>
    </w:p>
  </w:endnote>
  <w:endnote w:type="continuationSeparator" w:id="0">
    <w:p w14:paraId="208945ED" w14:textId="77777777" w:rsidR="00ED7555" w:rsidRDefault="00ED7555"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187D0" w14:textId="7B7D8914" w:rsidR="00EA455D" w:rsidRPr="008216C6" w:rsidRDefault="00EA455D" w:rsidP="008216C6">
    <w:pPr>
      <w:pStyle w:val="Pieddepage"/>
    </w:pPr>
    <w:r>
      <w:fldChar w:fldCharType="begin"/>
    </w:r>
    <w:r>
      <w:instrText xml:space="preserve"> If </w:instrText>
    </w:r>
    <w:r>
      <w:rPr>
        <w:noProof/>
      </w:rPr>
      <w:fldChar w:fldCharType="begin"/>
    </w:r>
    <w:r>
      <w:rPr>
        <w:noProof/>
      </w:rPr>
      <w:instrText xml:space="preserve"> STYLEREF "DATE DU DOCUMENT" </w:instrText>
    </w:r>
    <w:r>
      <w:rPr>
        <w:noProof/>
      </w:rPr>
      <w:fldChar w:fldCharType="separate"/>
    </w:r>
    <w:r w:rsidR="00387409">
      <w:rPr>
        <w:noProof/>
      </w:rPr>
      <w:instrText>Année 2021</w:instrText>
    </w:r>
    <w:r>
      <w:rPr>
        <w:noProof/>
      </w:rPr>
      <w:fldChar w:fldCharType="end"/>
    </w:r>
    <w:r>
      <w:instrText xml:space="preserve"> = "Err*" "</w:instrText>
    </w:r>
    <w:r w:rsidRPr="00376662">
      <w:rPr>
        <w:color w:val="C00000"/>
        <w:highlight w:val="yellow"/>
      </w:rPr>
      <w:instrText xml:space="preserve">La </w:instrText>
    </w:r>
    <w:r w:rsidRPr="0010511F">
      <w:rPr>
        <w:rFonts w:ascii="Impact" w:hAnsi="Impact"/>
        <w:color w:val="C00000"/>
        <w:highlight w:val="yellow"/>
      </w:rPr>
      <w:instrText>date du document</w:instrText>
    </w:r>
    <w:r w:rsidRPr="00376662">
      <w:rPr>
        <w:color w:val="C00000"/>
        <w:highlight w:val="yellow"/>
      </w:rPr>
      <w:instrText xml:space="preserve"> est manquante, appliquez le style ''DATE DU DOCUMENT'' en couverture</w:instrText>
    </w:r>
    <w:r>
      <w:instrText>" "</w:instrText>
    </w:r>
    <w:r>
      <w:rPr>
        <w:noProof/>
      </w:rPr>
      <w:fldChar w:fldCharType="begin"/>
    </w:r>
    <w:r>
      <w:rPr>
        <w:noProof/>
      </w:rPr>
      <w:instrText xml:space="preserve"> STYLEREF "DATE DU DOCUMENT" </w:instrText>
    </w:r>
    <w:r>
      <w:rPr>
        <w:noProof/>
      </w:rPr>
      <w:fldChar w:fldCharType="separate"/>
    </w:r>
    <w:r w:rsidR="00387409">
      <w:rPr>
        <w:noProof/>
      </w:rPr>
      <w:instrText>Année 2021</w:instrText>
    </w:r>
    <w:r>
      <w:rPr>
        <w:noProof/>
      </w:rPr>
      <w:fldChar w:fldCharType="end"/>
    </w:r>
    <w:r>
      <w:instrText xml:space="preserve">" </w:instrText>
    </w:r>
    <w:r>
      <w:fldChar w:fldCharType="separate"/>
    </w:r>
    <w:r w:rsidR="00387409">
      <w:rPr>
        <w:noProof/>
      </w:rPr>
      <w:t>Année 2021</w:t>
    </w:r>
    <w:r>
      <w:fldChar w:fldCharType="end"/>
    </w:r>
    <w:r w:rsidR="00275104">
      <w:t xml:space="preserve"> – Brice MACHU </w:t>
    </w:r>
    <w:r w:rsidR="00C93D9D">
      <w:t xml:space="preserve">et fabien LIERVILLE </w:t>
    </w:r>
    <w:r w:rsidR="00275104">
      <w:t>- Rouen</w:t>
    </w:r>
    <w:r>
      <w:tab/>
    </w:r>
    <w:r w:rsidRPr="00673C52">
      <w:rPr>
        <w:rStyle w:val="Numrodepage"/>
      </w:rPr>
      <w:t>p.</w:t>
    </w:r>
    <w:r w:rsidRPr="00673C52">
      <w:rPr>
        <w:rStyle w:val="Numrodepage"/>
      </w:rPr>
      <w:fldChar w:fldCharType="begin"/>
    </w:r>
    <w:r w:rsidRPr="00673C52">
      <w:rPr>
        <w:rStyle w:val="Numrodepage"/>
      </w:rPr>
      <w:instrText xml:space="preserve"> page </w:instrText>
    </w:r>
    <w:r w:rsidRPr="00673C52">
      <w:rPr>
        <w:rStyle w:val="Numrodepage"/>
      </w:rPr>
      <w:fldChar w:fldCharType="separate"/>
    </w:r>
    <w:r w:rsidR="00387409">
      <w:rPr>
        <w:rStyle w:val="Numrodepage"/>
        <w:noProof/>
      </w:rPr>
      <w:t>5</w:t>
    </w:r>
    <w:r w:rsidRPr="00673C52">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EB8" w14:textId="428E98C5" w:rsidR="00EA455D" w:rsidRDefault="00EA455D">
    <w:pPr>
      <w:pStyle w:val="Pieddepage"/>
    </w:pPr>
    <w:r>
      <w:rPr>
        <w:noProof/>
        <w:lang w:eastAsia="fr-FR"/>
      </w:rPr>
      <mc:AlternateContent>
        <mc:Choice Requires="wpg">
          <w:drawing>
            <wp:anchor distT="0" distB="0" distL="114300" distR="114300" simplePos="0" relativeHeight="251670528" behindDoc="0" locked="1" layoutInCell="1" allowOverlap="1" wp14:anchorId="06DDB7BB" wp14:editId="35C67EC7">
              <wp:simplePos x="0" y="0"/>
              <wp:positionH relativeFrom="page">
                <wp:posOffset>4803775</wp:posOffset>
              </wp:positionH>
              <wp:positionV relativeFrom="page">
                <wp:posOffset>9252585</wp:posOffset>
              </wp:positionV>
              <wp:extent cx="2482215" cy="1155065"/>
              <wp:effectExtent l="0" t="0" r="0" b="6985"/>
              <wp:wrapNone/>
              <wp:docPr id="1" name="Groupe 1"/>
              <wp:cNvGraphicFramePr/>
              <a:graphic xmlns:a="http://schemas.openxmlformats.org/drawingml/2006/main">
                <a:graphicData uri="http://schemas.microsoft.com/office/word/2010/wordprocessingGroup">
                  <wpg:wgp>
                    <wpg:cNvGrpSpPr/>
                    <wpg:grpSpPr>
                      <a:xfrm>
                        <a:off x="0" y="0"/>
                        <a:ext cx="2482215" cy="1155065"/>
                        <a:chOff x="-920623" y="0"/>
                        <a:chExt cx="2484293" cy="1153795"/>
                      </a:xfrm>
                    </wpg:grpSpPr>
                    <wps:wsp>
                      <wps:cNvPr id="6" name="Zone de texte 6"/>
                      <wps:cNvSpPr txBox="1"/>
                      <wps:spPr>
                        <a:xfrm>
                          <a:off x="-920623" y="892492"/>
                          <a:ext cx="2284340" cy="233680"/>
                        </a:xfrm>
                        <a:prstGeom prst="rect">
                          <a:avLst/>
                        </a:prstGeom>
                        <a:noFill/>
                        <a:ln w="6350">
                          <a:noFill/>
                        </a:ln>
                      </wps:spPr>
                      <wps:txbx>
                        <w:txbxContent>
                          <w:p w14:paraId="73C9CB27" w14:textId="77777777" w:rsidR="00EA455D" w:rsidRPr="006D35F6" w:rsidRDefault="00387409" w:rsidP="006F4B03">
                            <w:pPr>
                              <w:pStyle w:val="wwwcesifr"/>
                              <w:rPr>
                                <w:position w:val="-2"/>
                              </w:rPr>
                            </w:pPr>
                            <w:hyperlink r:id="rId1" w:history="1">
                              <w:r w:rsidR="00EA455D" w:rsidRPr="00D500F1">
                                <w:rPr>
                                  <w:rStyle w:val="Lienhypertexte"/>
                                  <w:u w:val="none"/>
                                </w:rPr>
                                <w:t>ecole-alternance</w:t>
                              </w:r>
                              <w:r w:rsidR="00EA455D" w:rsidRPr="00CB76D9">
                                <w:rPr>
                                  <w:rStyle w:val="Lienhypertexte"/>
                                  <w:u w:val="none"/>
                                </w:rPr>
                                <w:t>.</w:t>
                              </w:r>
                              <w:r w:rsidR="00EA455D">
                                <w:rPr>
                                  <w:rStyle w:val="Lienhypertexte"/>
                                  <w:u w:val="none"/>
                                </w:rPr>
                                <w:t>cesi.</w:t>
                              </w:r>
                              <w:r w:rsidR="00EA455D" w:rsidRPr="00CB76D9">
                                <w:rPr>
                                  <w:rStyle w:val="Lienhypertexte"/>
                                  <w:u w:val="none"/>
                                </w:rPr>
                                <w:t>fr</w:t>
                              </w:r>
                            </w:hyperlink>
                            <w:r w:rsidR="00EA455D" w:rsidRPr="00D76C7B">
                              <w:t> </w:t>
                            </w:r>
                            <w:r w:rsidR="00EA455D" w:rsidRPr="00CB76D9">
                              <w:rPr>
                                <w:rStyle w:val="Barreoblique"/>
                              </w:rPr>
                              <w:t>|</w:t>
                            </w:r>
                            <w:r w:rsidR="00EA455D" w:rsidRPr="00D76C7B">
                              <w:t> </w:t>
                            </w:r>
                            <w:r w:rsidR="00EA455D">
                              <w:rPr>
                                <w:noProof/>
                                <w:lang w:eastAsia="fr-FR"/>
                              </w:rPr>
                              <w:drawing>
                                <wp:inline distT="0" distB="0" distL="0" distR="0" wp14:anchorId="02EE94B2" wp14:editId="15CB1515">
                                  <wp:extent cx="79248" cy="76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2AF484C0" wp14:editId="01957420">
                                  <wp:extent cx="76200" cy="76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5D948FD8" wp14:editId="275F2F5B">
                                  <wp:extent cx="76200" cy="76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09A88BDB" wp14:editId="220A0336">
                                  <wp:extent cx="76200" cy="76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00EA455D" w:rsidRPr="006D35F6">
                              <w:rPr>
                                <w:position w:val="-1"/>
                                <w:sz w:val="14"/>
                              </w:rPr>
                              <w:t> </w:t>
                            </w:r>
                            <w:r w:rsidR="00EA455D" w:rsidRPr="001F3DE3">
                              <w:rPr>
                                <w:noProof/>
                                <w:lang w:eastAsia="fr-FR"/>
                              </w:rPr>
                              <w:drawing>
                                <wp:inline distT="0" distB="0" distL="0" distR="0" wp14:anchorId="4BCEDA70" wp14:editId="599EC65D">
                                  <wp:extent cx="74930" cy="75565"/>
                                  <wp:effectExtent l="0" t="0" r="1270" b="635"/>
                                  <wp:docPr id="28"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 name="Groupe 8"/>
                      <wpg:cNvGrpSpPr/>
                      <wpg:grpSpPr>
                        <a:xfrm>
                          <a:off x="1491915" y="0"/>
                          <a:ext cx="71755" cy="1153795"/>
                          <a:chOff x="0" y="0"/>
                          <a:chExt cx="143510" cy="1153928"/>
                        </a:xfrm>
                      </wpg:grpSpPr>
                      <wps:wsp>
                        <wps:cNvPr id="10" name="Rectangle 10"/>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6DDB7BB" id="Groupe 1" o:spid="_x0000_s1026" style="position:absolute;margin-left:378.25pt;margin-top:728.55pt;width:195.45pt;height:90.95pt;z-index:251670528;mso-position-horizontal-relative:page;mso-position-vertical-relative:page;mso-width-relative:margin;mso-height-relative:margin" coordorigin="-9206" coordsize="24842,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">
              <v:shapetype id="_x0000_t202" coordsize="21600,21600" o:spt="202" path="m,l,21600r21600,l21600,xe">
                <v:stroke joinstyle="miter"/>
                <v:path gradientshapeok="t" o:connecttype="rect"/>
              </v:shapetype>
              <v:shape id="Zone de texte 6" o:spid="_x0000_s1027" type="#_x0000_t202" style="position:absolute;left:-9206;top:8924;width:2284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73C9CB27" w14:textId="77777777" w:rsidR="00EA455D" w:rsidRPr="006D35F6" w:rsidRDefault="00ED7555" w:rsidP="006F4B03">
                      <w:pPr>
                        <w:pStyle w:val="wwwcesifr"/>
                        <w:rPr>
                          <w:position w:val="-2"/>
                        </w:rPr>
                      </w:pPr>
                      <w:hyperlink r:id="rId7" w:history="1">
                        <w:r w:rsidR="00EA455D" w:rsidRPr="00D500F1">
                          <w:rPr>
                            <w:rStyle w:val="Lienhypertexte"/>
                            <w:u w:val="none"/>
                          </w:rPr>
                          <w:t>ecole-alternance</w:t>
                        </w:r>
                        <w:r w:rsidR="00EA455D" w:rsidRPr="00CB76D9">
                          <w:rPr>
                            <w:rStyle w:val="Lienhypertexte"/>
                            <w:u w:val="none"/>
                          </w:rPr>
                          <w:t>.</w:t>
                        </w:r>
                        <w:r w:rsidR="00EA455D">
                          <w:rPr>
                            <w:rStyle w:val="Lienhypertexte"/>
                            <w:u w:val="none"/>
                          </w:rPr>
                          <w:t>cesi.</w:t>
                        </w:r>
                        <w:r w:rsidR="00EA455D" w:rsidRPr="00CB76D9">
                          <w:rPr>
                            <w:rStyle w:val="Lienhypertexte"/>
                            <w:u w:val="none"/>
                          </w:rPr>
                          <w:t>fr</w:t>
                        </w:r>
                      </w:hyperlink>
                      <w:r w:rsidR="00EA455D" w:rsidRPr="00D76C7B">
                        <w:t> </w:t>
                      </w:r>
                      <w:r w:rsidR="00EA455D" w:rsidRPr="00CB76D9">
                        <w:rPr>
                          <w:rStyle w:val="Barreoblique"/>
                        </w:rPr>
                        <w:t>|</w:t>
                      </w:r>
                      <w:r w:rsidR="00EA455D" w:rsidRPr="00D76C7B">
                        <w:t> </w:t>
                      </w:r>
                      <w:r w:rsidR="00EA455D">
                        <w:rPr>
                          <w:noProof/>
                          <w:lang w:eastAsia="fr-FR"/>
                        </w:rPr>
                        <w:drawing>
                          <wp:inline distT="0" distB="0" distL="0" distR="0" wp14:anchorId="02EE94B2" wp14:editId="15CB1515">
                            <wp:extent cx="79248" cy="76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8"/>
                                    <a:stretch>
                                      <a:fillRect/>
                                    </a:stretch>
                                  </pic:blipFill>
                                  <pic:spPr>
                                    <a:xfrm>
                                      <a:off x="0" y="0"/>
                                      <a:ext cx="79248"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2AF484C0" wp14:editId="01957420">
                            <wp:extent cx="76200" cy="76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9"/>
                                    <a:stretch>
                                      <a:fillRect/>
                                    </a:stretch>
                                  </pic:blipFill>
                                  <pic:spPr>
                                    <a:xfrm>
                                      <a:off x="0" y="0"/>
                                      <a:ext cx="76200"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5D948FD8" wp14:editId="275F2F5B">
                            <wp:extent cx="76200" cy="76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10"/>
                                    <a:stretch>
                                      <a:fillRect/>
                                    </a:stretch>
                                  </pic:blipFill>
                                  <pic:spPr>
                                    <a:xfrm>
                                      <a:off x="0" y="0"/>
                                      <a:ext cx="76200" cy="76200"/>
                                    </a:xfrm>
                                    <a:prstGeom prst="rect">
                                      <a:avLst/>
                                    </a:prstGeom>
                                  </pic:spPr>
                                </pic:pic>
                              </a:graphicData>
                            </a:graphic>
                          </wp:inline>
                        </w:drawing>
                      </w:r>
                      <w:r w:rsidR="00EA455D" w:rsidRPr="00D76C7B">
                        <w:rPr>
                          <w:sz w:val="14"/>
                        </w:rPr>
                        <w:t> </w:t>
                      </w:r>
                      <w:r w:rsidR="00EA455D">
                        <w:rPr>
                          <w:noProof/>
                          <w:lang w:eastAsia="fr-FR"/>
                        </w:rPr>
                        <w:drawing>
                          <wp:inline distT="0" distB="0" distL="0" distR="0" wp14:anchorId="09A88BDB" wp14:editId="220A0336">
                            <wp:extent cx="76200" cy="76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11"/>
                                    <a:stretch>
                                      <a:fillRect/>
                                    </a:stretch>
                                  </pic:blipFill>
                                  <pic:spPr>
                                    <a:xfrm>
                                      <a:off x="0" y="0"/>
                                      <a:ext cx="76200" cy="76200"/>
                                    </a:xfrm>
                                    <a:prstGeom prst="rect">
                                      <a:avLst/>
                                    </a:prstGeom>
                                  </pic:spPr>
                                </pic:pic>
                              </a:graphicData>
                            </a:graphic>
                          </wp:inline>
                        </w:drawing>
                      </w:r>
                      <w:r w:rsidR="00EA455D" w:rsidRPr="006D35F6">
                        <w:rPr>
                          <w:position w:val="-1"/>
                          <w:sz w:val="14"/>
                        </w:rPr>
                        <w:t> </w:t>
                      </w:r>
                      <w:r w:rsidR="00EA455D" w:rsidRPr="001F3DE3">
                        <w:rPr>
                          <w:noProof/>
                          <w:lang w:eastAsia="fr-FR"/>
                        </w:rPr>
                        <w:drawing>
                          <wp:inline distT="0" distB="0" distL="0" distR="0" wp14:anchorId="4BCEDA70" wp14:editId="599EC65D">
                            <wp:extent cx="74930" cy="75565"/>
                            <wp:effectExtent l="0" t="0" r="1270" b="635"/>
                            <wp:docPr id="28"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id="Groupe 8" o:spid="_x0000_s1028"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29"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" fillcolor="#00a490" stroked="f" strokeweight="1pt"/>
                <v:rect id="Rectangle 11" o:spid="_x0000_s1030"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" fillcolor="#5c88da" stroked="f" strokeweight="1pt"/>
                <v:rect id="Rectangle 13" o:spid="_x0000_s1031"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" fillcolor="#f58022" stroked="f" strokeweight="1pt"/>
                <v:rect id="Rectangle 17" o:spid="_x0000_s1032"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" fillcolor="#b4bd00" stroked="f" strokeweight="1pt"/>
              </v:group>
              <w10:wrap anchorx="page" anchory="page"/>
              <w10:anchorlock/>
            </v:group>
          </w:pict>
        </mc:Fallback>
      </mc:AlternateContent>
    </w:r>
    <w:r w:rsidR="00210684">
      <w:t>Auteur : Brice MACHU - Rouen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29F8F" w14:textId="77777777" w:rsidR="00ED7555" w:rsidRDefault="00ED7555" w:rsidP="00163940"/>
  </w:footnote>
  <w:footnote w:type="continuationSeparator" w:id="0">
    <w:p w14:paraId="6AAB5ADD" w14:textId="77777777" w:rsidR="00ED7555" w:rsidRDefault="00ED7555" w:rsidP="00A64D9B">
      <w:pPr>
        <w:pStyle w:val="TM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59F09" w14:textId="65512BFE" w:rsidR="00EA455D" w:rsidRDefault="00EA455D">
    <w:pPr>
      <w:pStyle w:val="En-tte"/>
      <w:rPr>
        <w:rStyle w:val="lev"/>
      </w:rPr>
    </w:pPr>
    <w:r w:rsidRPr="00303AC0">
      <w:rPr>
        <w:rStyle w:val="lev"/>
      </w:rPr>
      <w:fldChar w:fldCharType="begin"/>
    </w:r>
    <w:r w:rsidRPr="00303AC0">
      <w:rPr>
        <w:rStyle w:val="lev"/>
      </w:rPr>
      <w:instrText xml:space="preserve"> If </w:instrText>
    </w:r>
    <w:r w:rsidRPr="00303AC0">
      <w:rPr>
        <w:rStyle w:val="lev"/>
      </w:rPr>
      <w:fldChar w:fldCharType="begin"/>
    </w:r>
    <w:r w:rsidRPr="00303AC0">
      <w:rPr>
        <w:rStyle w:val="lev"/>
      </w:rPr>
      <w:instrText xml:space="preserve"> STYLEREF "TITRE DU DOCUMENT" </w:instrText>
    </w:r>
    <w:r w:rsidRPr="00303AC0">
      <w:rPr>
        <w:rStyle w:val="lev"/>
      </w:rPr>
      <w:fldChar w:fldCharType="separate"/>
    </w:r>
    <w:r w:rsidR="00387409">
      <w:rPr>
        <w:rStyle w:val="lev"/>
        <w:noProof/>
      </w:rPr>
      <w:instrText>PROJET .NET – developpeur informatique</w:instrText>
    </w:r>
    <w:r w:rsidRPr="00303AC0">
      <w:rPr>
        <w:rStyle w:val="lev"/>
      </w:rPr>
      <w:fldChar w:fldCharType="end"/>
    </w:r>
    <w:r w:rsidRPr="00303AC0">
      <w:rPr>
        <w:rStyle w:val="lev"/>
      </w:rPr>
      <w:instrText xml:space="preserve"> = "Err*" "</w:instrText>
    </w:r>
    <w:r w:rsidRPr="00303AC0">
      <w:rPr>
        <w:rStyle w:val="lev"/>
        <w:highlight w:val="yellow"/>
      </w:rPr>
      <w:instrText>Le titre du document est manquant, appliquez le style ''TITRE DU DOCUMENT'' en couverture</w:instrText>
    </w:r>
    <w:r w:rsidRPr="00303AC0">
      <w:rPr>
        <w:rStyle w:val="lev"/>
      </w:rPr>
      <w:instrText>" "</w:instrText>
    </w:r>
    <w:r w:rsidRPr="00303AC0">
      <w:rPr>
        <w:rStyle w:val="lev"/>
      </w:rPr>
      <w:fldChar w:fldCharType="begin"/>
    </w:r>
    <w:r w:rsidRPr="00303AC0">
      <w:rPr>
        <w:rStyle w:val="lev"/>
      </w:rPr>
      <w:instrText xml:space="preserve"> STYLEREF "TITRE DU DOCUMENT" </w:instrText>
    </w:r>
    <w:r w:rsidRPr="00303AC0">
      <w:rPr>
        <w:rStyle w:val="lev"/>
      </w:rPr>
      <w:fldChar w:fldCharType="separate"/>
    </w:r>
    <w:r w:rsidR="00387409">
      <w:rPr>
        <w:rStyle w:val="lev"/>
        <w:noProof/>
      </w:rPr>
      <w:instrText>PROJET .NET – developpeur informatique</w:instrText>
    </w:r>
    <w:r w:rsidRPr="00303AC0">
      <w:rPr>
        <w:rStyle w:val="lev"/>
      </w:rPr>
      <w:fldChar w:fldCharType="end"/>
    </w:r>
    <w:r w:rsidRPr="00303AC0">
      <w:rPr>
        <w:rStyle w:val="lev"/>
      </w:rPr>
      <w:instrText xml:space="preserve">" </w:instrText>
    </w:r>
    <w:r w:rsidRPr="00303AC0">
      <w:rPr>
        <w:rStyle w:val="lev"/>
      </w:rPr>
      <w:fldChar w:fldCharType="separate"/>
    </w:r>
    <w:r w:rsidR="00387409">
      <w:rPr>
        <w:rStyle w:val="lev"/>
        <w:noProof/>
      </w:rPr>
      <w:t>PROJET .NET – developpeur informatique</w:t>
    </w:r>
    <w:r w:rsidRPr="00303AC0">
      <w:rPr>
        <w:rStyle w:val="lev"/>
      </w:rPr>
      <w:fldChar w:fldCharType="end"/>
    </w:r>
  </w:p>
  <w:p w14:paraId="56531A5F" w14:textId="53D31C1A" w:rsidR="00EA455D" w:rsidRPr="00167577" w:rsidRDefault="00EA455D">
    <w:pPr>
      <w:pStyle w:val="En-tte"/>
    </w:pPr>
    <w:r>
      <w:fldChar w:fldCharType="begin"/>
    </w:r>
    <w:r>
      <w:instrText xml:space="preserve"> If </w:instrText>
    </w:r>
    <w:r>
      <w:rPr>
        <w:noProof/>
      </w:rPr>
      <w:fldChar w:fldCharType="begin"/>
    </w:r>
    <w:r>
      <w:rPr>
        <w:noProof/>
      </w:rPr>
      <w:instrText xml:space="preserve"> STYLEREF "SOUS-TITRE DU DOCUMENT" </w:instrText>
    </w:r>
    <w:r>
      <w:rPr>
        <w:noProof/>
      </w:rPr>
      <w:fldChar w:fldCharType="separate"/>
    </w:r>
    <w:r w:rsidR="00387409">
      <w:rPr>
        <w:noProof/>
      </w:rPr>
      <w:instrText>application de gestion de STOCK</w:instrText>
    </w:r>
    <w:r>
      <w:rPr>
        <w:noProof/>
      </w:rPr>
      <w:fldChar w:fldCharType="end"/>
    </w:r>
    <w:r>
      <w:instrText xml:space="preserve"> = "Err*" "" "</w:instrText>
    </w:r>
    <w:r>
      <w:rPr>
        <w:noProof/>
      </w:rPr>
      <w:fldChar w:fldCharType="begin"/>
    </w:r>
    <w:r>
      <w:rPr>
        <w:noProof/>
      </w:rPr>
      <w:instrText xml:space="preserve"> STYLEREF "SOUS-TITRE DU DOCUMENT" </w:instrText>
    </w:r>
    <w:r>
      <w:rPr>
        <w:noProof/>
      </w:rPr>
      <w:fldChar w:fldCharType="separate"/>
    </w:r>
    <w:r w:rsidR="00387409">
      <w:rPr>
        <w:noProof/>
      </w:rPr>
      <w:instrText>application de gestion de STOCK</w:instrText>
    </w:r>
    <w:r>
      <w:rPr>
        <w:noProof/>
      </w:rPr>
      <w:fldChar w:fldCharType="end"/>
    </w:r>
    <w:r>
      <w:instrText xml:space="preserve">" </w:instrText>
    </w:r>
    <w:r>
      <w:fldChar w:fldCharType="separate"/>
    </w:r>
    <w:r w:rsidR="00387409">
      <w:rPr>
        <w:noProof/>
      </w:rPr>
      <w:t>application de gestion de STOCK</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7FE5A" w14:textId="77777777" w:rsidR="00EA455D" w:rsidRDefault="00EA455D" w:rsidP="00300860">
    <w:pPr>
      <w:pStyle w:val="Espace75pt"/>
    </w:pPr>
    <w:r>
      <w:rPr>
        <w:noProof/>
      </w:rPr>
      <w:drawing>
        <wp:anchor distT="0" distB="0" distL="114300" distR="114300" simplePos="0" relativeHeight="251669503" behindDoc="1" locked="1" layoutInCell="1" allowOverlap="1" wp14:anchorId="050F126F" wp14:editId="22D20D3F">
          <wp:simplePos x="0" y="0"/>
          <wp:positionH relativeFrom="page">
            <wp:posOffset>349885</wp:posOffset>
          </wp:positionH>
          <wp:positionV relativeFrom="page">
            <wp:posOffset>321310</wp:posOffset>
          </wp:positionV>
          <wp:extent cx="2519045" cy="935990"/>
          <wp:effectExtent l="0" t="0" r="0" b="0"/>
          <wp:wrapNone/>
          <wp:docPr id="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Cesi_Logo_ALTERNANCE_RVB-H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9045" cy="93599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C33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7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8B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64DF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E660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647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200A987A"/>
    <w:lvl w:ilvl="0">
      <w:start w:val="1"/>
      <w:numFmt w:val="decimal"/>
      <w:lvlText w:val="%1."/>
      <w:lvlJc w:val="left"/>
      <w:pPr>
        <w:tabs>
          <w:tab w:val="num" w:pos="360"/>
        </w:tabs>
        <w:ind w:left="360" w:hanging="360"/>
      </w:pPr>
    </w:lvl>
  </w:abstractNum>
  <w:abstractNum w:abstractNumId="7" w15:restartNumberingAfterBreak="0">
    <w:nsid w:val="01C10910"/>
    <w:multiLevelType w:val="multilevel"/>
    <w:tmpl w:val="598CC106"/>
    <w:lvl w:ilvl="0">
      <w:start w:val="1"/>
      <w:numFmt w:val="bullet"/>
      <w:pStyle w:val="EncPuce2"/>
      <w:lvlText w:val=""/>
      <w:lvlJc w:val="left"/>
      <w:pPr>
        <w:tabs>
          <w:tab w:val="num" w:pos="369"/>
        </w:tabs>
        <w:ind w:left="369" w:hanging="193"/>
      </w:pPr>
      <w:rPr>
        <w:rFonts w:ascii="Symbol" w:hAnsi="Symbol" w:hint="default"/>
        <w:b/>
        <w:i w:val="0"/>
        <w:color w:val="A50050"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8D5095"/>
    <w:multiLevelType w:val="multilevel"/>
    <w:tmpl w:val="2DB01ECA"/>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14FD6321"/>
    <w:multiLevelType w:val="hybridMultilevel"/>
    <w:tmpl w:val="1A1C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1819B9"/>
    <w:multiLevelType w:val="hybridMultilevel"/>
    <w:tmpl w:val="5474600A"/>
    <w:lvl w:ilvl="0" w:tplc="7CF2F3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AF4753"/>
    <w:multiLevelType w:val="hybridMultilevel"/>
    <w:tmpl w:val="DB34F324"/>
    <w:lvl w:ilvl="0" w:tplc="EC9239AC">
      <w:start w:val="1"/>
      <w:numFmt w:val="bullet"/>
      <w:lvlText w:val=""/>
      <w:lvlJc w:val="left"/>
      <w:pPr>
        <w:tabs>
          <w:tab w:val="num" w:pos="720"/>
        </w:tabs>
        <w:ind w:left="720" w:hanging="360"/>
      </w:pPr>
      <w:rPr>
        <w:rFonts w:ascii="Wingdings 2" w:hAnsi="Wingdings 2" w:hint="default"/>
      </w:rPr>
    </w:lvl>
    <w:lvl w:ilvl="1" w:tplc="FB06C7DA">
      <w:start w:val="1"/>
      <w:numFmt w:val="bullet"/>
      <w:lvlText w:val=""/>
      <w:lvlJc w:val="left"/>
      <w:pPr>
        <w:tabs>
          <w:tab w:val="num" w:pos="1440"/>
        </w:tabs>
        <w:ind w:left="1440" w:hanging="360"/>
      </w:pPr>
      <w:rPr>
        <w:rFonts w:ascii="Wingdings 2" w:hAnsi="Wingdings 2" w:hint="default"/>
      </w:rPr>
    </w:lvl>
    <w:lvl w:ilvl="2" w:tplc="75861FD8">
      <w:numFmt w:val="bullet"/>
      <w:lvlText w:val=""/>
      <w:lvlJc w:val="left"/>
      <w:pPr>
        <w:tabs>
          <w:tab w:val="num" w:pos="2160"/>
        </w:tabs>
        <w:ind w:left="2160" w:hanging="360"/>
      </w:pPr>
      <w:rPr>
        <w:rFonts w:ascii="Wingdings 2" w:hAnsi="Wingdings 2" w:hint="default"/>
      </w:rPr>
    </w:lvl>
    <w:lvl w:ilvl="3" w:tplc="53CC3824">
      <w:start w:val="3"/>
      <w:numFmt w:val="bullet"/>
      <w:lvlText w:val="-"/>
      <w:lvlJc w:val="left"/>
      <w:pPr>
        <w:ind w:left="2880" w:hanging="360"/>
      </w:pPr>
      <w:rPr>
        <w:rFonts w:ascii="Calibri" w:eastAsiaTheme="minorHAnsi" w:hAnsi="Calibri" w:cstheme="minorBidi" w:hint="default"/>
      </w:rPr>
    </w:lvl>
    <w:lvl w:ilvl="4" w:tplc="7A22C55A" w:tentative="1">
      <w:start w:val="1"/>
      <w:numFmt w:val="bullet"/>
      <w:lvlText w:val=""/>
      <w:lvlJc w:val="left"/>
      <w:pPr>
        <w:tabs>
          <w:tab w:val="num" w:pos="3600"/>
        </w:tabs>
        <w:ind w:left="3600" w:hanging="360"/>
      </w:pPr>
      <w:rPr>
        <w:rFonts w:ascii="Wingdings 2" w:hAnsi="Wingdings 2" w:hint="default"/>
      </w:rPr>
    </w:lvl>
    <w:lvl w:ilvl="5" w:tplc="943C48A2" w:tentative="1">
      <w:start w:val="1"/>
      <w:numFmt w:val="bullet"/>
      <w:lvlText w:val=""/>
      <w:lvlJc w:val="left"/>
      <w:pPr>
        <w:tabs>
          <w:tab w:val="num" w:pos="4320"/>
        </w:tabs>
        <w:ind w:left="4320" w:hanging="360"/>
      </w:pPr>
      <w:rPr>
        <w:rFonts w:ascii="Wingdings 2" w:hAnsi="Wingdings 2" w:hint="default"/>
      </w:rPr>
    </w:lvl>
    <w:lvl w:ilvl="6" w:tplc="00ECDF44" w:tentative="1">
      <w:start w:val="1"/>
      <w:numFmt w:val="bullet"/>
      <w:lvlText w:val=""/>
      <w:lvlJc w:val="left"/>
      <w:pPr>
        <w:tabs>
          <w:tab w:val="num" w:pos="5040"/>
        </w:tabs>
        <w:ind w:left="5040" w:hanging="360"/>
      </w:pPr>
      <w:rPr>
        <w:rFonts w:ascii="Wingdings 2" w:hAnsi="Wingdings 2" w:hint="default"/>
      </w:rPr>
    </w:lvl>
    <w:lvl w:ilvl="7" w:tplc="DCCE5A64" w:tentative="1">
      <w:start w:val="1"/>
      <w:numFmt w:val="bullet"/>
      <w:lvlText w:val=""/>
      <w:lvlJc w:val="left"/>
      <w:pPr>
        <w:tabs>
          <w:tab w:val="num" w:pos="5760"/>
        </w:tabs>
        <w:ind w:left="5760" w:hanging="360"/>
      </w:pPr>
      <w:rPr>
        <w:rFonts w:ascii="Wingdings 2" w:hAnsi="Wingdings 2" w:hint="default"/>
      </w:rPr>
    </w:lvl>
    <w:lvl w:ilvl="8" w:tplc="1D92D46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E5C14A8"/>
    <w:multiLevelType w:val="multilevel"/>
    <w:tmpl w:val="730C0C1C"/>
    <w:lvl w:ilvl="0">
      <w:start w:val="1"/>
      <w:numFmt w:val="bullet"/>
      <w:pStyle w:val="EncPuce1"/>
      <w:lvlText w:val=""/>
      <w:lvlJc w:val="left"/>
      <w:pPr>
        <w:tabs>
          <w:tab w:val="num" w:pos="369"/>
        </w:tabs>
        <w:ind w:left="369" w:hanging="193"/>
      </w:pPr>
      <w:rPr>
        <w:rFonts w:ascii="Symbol" w:hAnsi="Symbol" w:hint="default"/>
        <w:b/>
        <w:i w:val="0"/>
        <w:color w:val="A50050"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29A4E67"/>
    <w:multiLevelType w:val="multilevel"/>
    <w:tmpl w:val="C15A1220"/>
    <w:lvl w:ilvl="0">
      <w:start w:val="1"/>
      <w:numFmt w:val="bullet"/>
      <w:pStyle w:val="Listepuces"/>
      <w:lvlText w:val=""/>
      <w:lvlJc w:val="left"/>
      <w:pPr>
        <w:tabs>
          <w:tab w:val="num" w:pos="170"/>
        </w:tabs>
        <w:ind w:left="170" w:hanging="170"/>
      </w:pPr>
      <w:rPr>
        <w:rFonts w:ascii="Symbol" w:hAnsi="Symbol" w:hint="default"/>
        <w:color w:val="505050" w:themeColor="text2"/>
        <w:sz w:val="22"/>
      </w:rPr>
    </w:lvl>
    <w:lvl w:ilvl="1">
      <w:start w:val="1"/>
      <w:numFmt w:val="bullet"/>
      <w:pStyle w:val="Listepuces2"/>
      <w:lvlText w:val=""/>
      <w:lvlJc w:val="left"/>
      <w:pPr>
        <w:tabs>
          <w:tab w:val="num" w:pos="454"/>
        </w:tabs>
        <w:ind w:left="454" w:hanging="227"/>
      </w:pPr>
      <w:rPr>
        <w:rFonts w:ascii="Symbol" w:hAnsi="Symbol" w:hint="default"/>
        <w:b/>
        <w:i w:val="0"/>
        <w:color w:val="A50050" w:themeColor="accent6"/>
        <w:position w:val="1"/>
        <w:sz w:val="23"/>
      </w:rPr>
    </w:lvl>
    <w:lvl w:ilvl="2">
      <w:start w:val="1"/>
      <w:numFmt w:val="bullet"/>
      <w:pStyle w:val="Listepuces3"/>
      <w:lvlText w:val=""/>
      <w:lvlJc w:val="left"/>
      <w:pPr>
        <w:tabs>
          <w:tab w:val="num" w:pos="539"/>
        </w:tabs>
        <w:ind w:left="539" w:hanging="114"/>
      </w:pPr>
      <w:rPr>
        <w:rFonts w:ascii="Symbol" w:hAnsi="Symbol" w:hint="default"/>
        <w:b/>
        <w:i w:val="0"/>
        <w:color w:val="13322B"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00A490"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E863262"/>
    <w:multiLevelType w:val="hybridMultilevel"/>
    <w:tmpl w:val="EE609ED4"/>
    <w:lvl w:ilvl="0" w:tplc="BFF229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16413B"/>
    <w:multiLevelType w:val="hybridMultilevel"/>
    <w:tmpl w:val="66E4B2B2"/>
    <w:lvl w:ilvl="0" w:tplc="CC1626A6">
      <w:start w:val="1"/>
      <w:numFmt w:val="bullet"/>
      <w:lvlText w:val="•"/>
      <w:lvlJc w:val="left"/>
      <w:pPr>
        <w:tabs>
          <w:tab w:val="num" w:pos="720"/>
        </w:tabs>
        <w:ind w:left="720" w:hanging="360"/>
      </w:pPr>
      <w:rPr>
        <w:rFonts w:ascii="Arial" w:hAnsi="Arial" w:hint="default"/>
      </w:rPr>
    </w:lvl>
    <w:lvl w:ilvl="1" w:tplc="FF2ABB00">
      <w:numFmt w:val="bullet"/>
      <w:lvlText w:val=""/>
      <w:lvlJc w:val="left"/>
      <w:pPr>
        <w:tabs>
          <w:tab w:val="num" w:pos="1440"/>
        </w:tabs>
        <w:ind w:left="1440" w:hanging="360"/>
      </w:pPr>
      <w:rPr>
        <w:rFonts w:ascii="Wingdings 2" w:hAnsi="Wingdings 2" w:hint="default"/>
      </w:rPr>
    </w:lvl>
    <w:lvl w:ilvl="2" w:tplc="93940CEA">
      <w:numFmt w:val="bullet"/>
      <w:lvlText w:val=""/>
      <w:lvlJc w:val="left"/>
      <w:pPr>
        <w:tabs>
          <w:tab w:val="num" w:pos="2160"/>
        </w:tabs>
        <w:ind w:left="2160" w:hanging="360"/>
      </w:pPr>
      <w:rPr>
        <w:rFonts w:ascii="Wingdings 2" w:hAnsi="Wingdings 2" w:hint="default"/>
      </w:rPr>
    </w:lvl>
    <w:lvl w:ilvl="3" w:tplc="BC361522" w:tentative="1">
      <w:start w:val="1"/>
      <w:numFmt w:val="bullet"/>
      <w:lvlText w:val="•"/>
      <w:lvlJc w:val="left"/>
      <w:pPr>
        <w:tabs>
          <w:tab w:val="num" w:pos="2880"/>
        </w:tabs>
        <w:ind w:left="2880" w:hanging="360"/>
      </w:pPr>
      <w:rPr>
        <w:rFonts w:ascii="Arial" w:hAnsi="Arial" w:hint="default"/>
      </w:rPr>
    </w:lvl>
    <w:lvl w:ilvl="4" w:tplc="13060DFE" w:tentative="1">
      <w:start w:val="1"/>
      <w:numFmt w:val="bullet"/>
      <w:lvlText w:val="•"/>
      <w:lvlJc w:val="left"/>
      <w:pPr>
        <w:tabs>
          <w:tab w:val="num" w:pos="3600"/>
        </w:tabs>
        <w:ind w:left="3600" w:hanging="360"/>
      </w:pPr>
      <w:rPr>
        <w:rFonts w:ascii="Arial" w:hAnsi="Arial" w:hint="default"/>
      </w:rPr>
    </w:lvl>
    <w:lvl w:ilvl="5" w:tplc="4596DA0C" w:tentative="1">
      <w:start w:val="1"/>
      <w:numFmt w:val="bullet"/>
      <w:lvlText w:val="•"/>
      <w:lvlJc w:val="left"/>
      <w:pPr>
        <w:tabs>
          <w:tab w:val="num" w:pos="4320"/>
        </w:tabs>
        <w:ind w:left="4320" w:hanging="360"/>
      </w:pPr>
      <w:rPr>
        <w:rFonts w:ascii="Arial" w:hAnsi="Arial" w:hint="default"/>
      </w:rPr>
    </w:lvl>
    <w:lvl w:ilvl="6" w:tplc="97A2C2B4" w:tentative="1">
      <w:start w:val="1"/>
      <w:numFmt w:val="bullet"/>
      <w:lvlText w:val="•"/>
      <w:lvlJc w:val="left"/>
      <w:pPr>
        <w:tabs>
          <w:tab w:val="num" w:pos="5040"/>
        </w:tabs>
        <w:ind w:left="5040" w:hanging="360"/>
      </w:pPr>
      <w:rPr>
        <w:rFonts w:ascii="Arial" w:hAnsi="Arial" w:hint="default"/>
      </w:rPr>
    </w:lvl>
    <w:lvl w:ilvl="7" w:tplc="F09E6132" w:tentative="1">
      <w:start w:val="1"/>
      <w:numFmt w:val="bullet"/>
      <w:lvlText w:val="•"/>
      <w:lvlJc w:val="left"/>
      <w:pPr>
        <w:tabs>
          <w:tab w:val="num" w:pos="5760"/>
        </w:tabs>
        <w:ind w:left="5760" w:hanging="360"/>
      </w:pPr>
      <w:rPr>
        <w:rFonts w:ascii="Arial" w:hAnsi="Arial" w:hint="default"/>
      </w:rPr>
    </w:lvl>
    <w:lvl w:ilvl="8" w:tplc="402E861E"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7"/>
  </w:num>
  <w:num w:numId="3">
    <w:abstractNumId w:val="10"/>
  </w:num>
  <w:num w:numId="4">
    <w:abstractNumId w:val="12"/>
  </w:num>
  <w:num w:numId="5">
    <w:abstractNumId w:val="11"/>
  </w:num>
  <w:num w:numId="6">
    <w:abstractNumId w:val="16"/>
  </w:num>
  <w:num w:numId="7">
    <w:abstractNumId w:val="17"/>
  </w:num>
  <w:num w:numId="8">
    <w:abstractNumId w:val="8"/>
  </w:num>
  <w:num w:numId="9">
    <w:abstractNumId w:val="6"/>
  </w:num>
  <w:num w:numId="10">
    <w:abstractNumId w:val="3"/>
  </w:num>
  <w:num w:numId="11">
    <w:abstractNumId w:val="2"/>
  </w:num>
  <w:num w:numId="12">
    <w:abstractNumId w:val="1"/>
  </w:num>
  <w:num w:numId="13">
    <w:abstractNumId w:val="0"/>
  </w:num>
  <w:num w:numId="14">
    <w:abstractNumId w:val="5"/>
  </w:num>
  <w:num w:numId="15">
    <w:abstractNumId w:val="4"/>
  </w:num>
  <w:num w:numId="16">
    <w:abstractNumId w:val="15"/>
  </w:num>
  <w:num w:numId="17">
    <w:abstractNumId w:val="7"/>
  </w:num>
  <w:num w:numId="18">
    <w:abstractNumId w:val="16"/>
  </w:num>
  <w:num w:numId="19">
    <w:abstractNumId w:val="16"/>
  </w:num>
  <w:num w:numId="20">
    <w:abstractNumId w:val="16"/>
  </w:num>
  <w:num w:numId="21">
    <w:abstractNumId w:val="11"/>
  </w:num>
  <w:num w:numId="22">
    <w:abstractNumId w:val="12"/>
  </w:num>
  <w:num w:numId="23">
    <w:abstractNumId w:val="13"/>
  </w:num>
  <w:num w:numId="24">
    <w:abstractNumId w:val="18"/>
  </w:num>
  <w:num w:numId="25">
    <w:abstractNumId w:val="9"/>
  </w:num>
  <w:num w:numId="26">
    <w:abstractNumId w:val="14"/>
  </w:num>
  <w:num w:numId="2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E5"/>
    <w:rsid w:val="000065DC"/>
    <w:rsid w:val="0001129A"/>
    <w:rsid w:val="0001296E"/>
    <w:rsid w:val="000141F2"/>
    <w:rsid w:val="00014C12"/>
    <w:rsid w:val="00014C2F"/>
    <w:rsid w:val="0002268C"/>
    <w:rsid w:val="0002328F"/>
    <w:rsid w:val="000237A9"/>
    <w:rsid w:val="00040162"/>
    <w:rsid w:val="00047BC5"/>
    <w:rsid w:val="00050004"/>
    <w:rsid w:val="00061676"/>
    <w:rsid w:val="00063493"/>
    <w:rsid w:val="00063972"/>
    <w:rsid w:val="00063F30"/>
    <w:rsid w:val="000652A3"/>
    <w:rsid w:val="00067F9C"/>
    <w:rsid w:val="0007016D"/>
    <w:rsid w:val="000708C9"/>
    <w:rsid w:val="00075746"/>
    <w:rsid w:val="0008177A"/>
    <w:rsid w:val="00083A29"/>
    <w:rsid w:val="00085F83"/>
    <w:rsid w:val="000940DD"/>
    <w:rsid w:val="0009732C"/>
    <w:rsid w:val="000A190E"/>
    <w:rsid w:val="000A4E2B"/>
    <w:rsid w:val="000A5536"/>
    <w:rsid w:val="000B1538"/>
    <w:rsid w:val="000B1F26"/>
    <w:rsid w:val="000B630F"/>
    <w:rsid w:val="000C6555"/>
    <w:rsid w:val="000C7867"/>
    <w:rsid w:val="000D39C7"/>
    <w:rsid w:val="000D636B"/>
    <w:rsid w:val="000D6C2D"/>
    <w:rsid w:val="000E0D6D"/>
    <w:rsid w:val="000E30DB"/>
    <w:rsid w:val="000E31A0"/>
    <w:rsid w:val="000F0794"/>
    <w:rsid w:val="000F2D2C"/>
    <w:rsid w:val="000F416E"/>
    <w:rsid w:val="00110630"/>
    <w:rsid w:val="00111381"/>
    <w:rsid w:val="0011373F"/>
    <w:rsid w:val="00116B12"/>
    <w:rsid w:val="00121C94"/>
    <w:rsid w:val="00134848"/>
    <w:rsid w:val="001531E2"/>
    <w:rsid w:val="00156A09"/>
    <w:rsid w:val="001605D6"/>
    <w:rsid w:val="001621B6"/>
    <w:rsid w:val="00162F71"/>
    <w:rsid w:val="00163940"/>
    <w:rsid w:val="00164EEB"/>
    <w:rsid w:val="00167577"/>
    <w:rsid w:val="001710FC"/>
    <w:rsid w:val="001756E8"/>
    <w:rsid w:val="00177107"/>
    <w:rsid w:val="001778D8"/>
    <w:rsid w:val="00180D8B"/>
    <w:rsid w:val="00180DA3"/>
    <w:rsid w:val="001877A7"/>
    <w:rsid w:val="00192FED"/>
    <w:rsid w:val="00195073"/>
    <w:rsid w:val="00197644"/>
    <w:rsid w:val="001A6F96"/>
    <w:rsid w:val="001B07EF"/>
    <w:rsid w:val="001B308C"/>
    <w:rsid w:val="001B34D8"/>
    <w:rsid w:val="001B6494"/>
    <w:rsid w:val="001C2282"/>
    <w:rsid w:val="001C6107"/>
    <w:rsid w:val="001D3D6E"/>
    <w:rsid w:val="001D7382"/>
    <w:rsid w:val="001E1CD7"/>
    <w:rsid w:val="001F04E2"/>
    <w:rsid w:val="001F40C9"/>
    <w:rsid w:val="001F6273"/>
    <w:rsid w:val="001F7F28"/>
    <w:rsid w:val="00204977"/>
    <w:rsid w:val="00210684"/>
    <w:rsid w:val="00214ECD"/>
    <w:rsid w:val="0022292D"/>
    <w:rsid w:val="00222DA6"/>
    <w:rsid w:val="002271D9"/>
    <w:rsid w:val="002379DB"/>
    <w:rsid w:val="00237A48"/>
    <w:rsid w:val="002415C7"/>
    <w:rsid w:val="0024362B"/>
    <w:rsid w:val="00246321"/>
    <w:rsid w:val="00246552"/>
    <w:rsid w:val="002529D1"/>
    <w:rsid w:val="00255C0B"/>
    <w:rsid w:val="00255DDF"/>
    <w:rsid w:val="00257A8E"/>
    <w:rsid w:val="00262242"/>
    <w:rsid w:val="00262B1B"/>
    <w:rsid w:val="00275104"/>
    <w:rsid w:val="002821D6"/>
    <w:rsid w:val="00295ABE"/>
    <w:rsid w:val="00295C45"/>
    <w:rsid w:val="00297E28"/>
    <w:rsid w:val="002A3C8E"/>
    <w:rsid w:val="002B0EE9"/>
    <w:rsid w:val="002B1B9D"/>
    <w:rsid w:val="002B7F62"/>
    <w:rsid w:val="002C2FBA"/>
    <w:rsid w:val="002C56FC"/>
    <w:rsid w:val="002C71B3"/>
    <w:rsid w:val="002D0A28"/>
    <w:rsid w:val="002D5643"/>
    <w:rsid w:val="002D7046"/>
    <w:rsid w:val="002F2791"/>
    <w:rsid w:val="002F3800"/>
    <w:rsid w:val="0030003C"/>
    <w:rsid w:val="00300860"/>
    <w:rsid w:val="00300910"/>
    <w:rsid w:val="00302868"/>
    <w:rsid w:val="0031042E"/>
    <w:rsid w:val="003122C1"/>
    <w:rsid w:val="003143BF"/>
    <w:rsid w:val="00316B1C"/>
    <w:rsid w:val="00317857"/>
    <w:rsid w:val="003206CC"/>
    <w:rsid w:val="0032162F"/>
    <w:rsid w:val="00325163"/>
    <w:rsid w:val="0032678C"/>
    <w:rsid w:val="00326B3F"/>
    <w:rsid w:val="00335694"/>
    <w:rsid w:val="00336571"/>
    <w:rsid w:val="00345EE3"/>
    <w:rsid w:val="0035109F"/>
    <w:rsid w:val="00352D6F"/>
    <w:rsid w:val="00361E33"/>
    <w:rsid w:val="00364D5C"/>
    <w:rsid w:val="0037196A"/>
    <w:rsid w:val="003832C9"/>
    <w:rsid w:val="003839DB"/>
    <w:rsid w:val="00384867"/>
    <w:rsid w:val="003848C9"/>
    <w:rsid w:val="00384AFF"/>
    <w:rsid w:val="003855A7"/>
    <w:rsid w:val="00387409"/>
    <w:rsid w:val="00390291"/>
    <w:rsid w:val="0039085E"/>
    <w:rsid w:val="003948C2"/>
    <w:rsid w:val="00397616"/>
    <w:rsid w:val="003A0435"/>
    <w:rsid w:val="003A6DA6"/>
    <w:rsid w:val="003A7E07"/>
    <w:rsid w:val="003B59A9"/>
    <w:rsid w:val="003C05CA"/>
    <w:rsid w:val="003C13FD"/>
    <w:rsid w:val="003C150A"/>
    <w:rsid w:val="003C2114"/>
    <w:rsid w:val="003C24E9"/>
    <w:rsid w:val="003C51A3"/>
    <w:rsid w:val="003D2E5C"/>
    <w:rsid w:val="003D7040"/>
    <w:rsid w:val="003E0DC3"/>
    <w:rsid w:val="003E21A4"/>
    <w:rsid w:val="003E266B"/>
    <w:rsid w:val="003E29E8"/>
    <w:rsid w:val="003E3BAD"/>
    <w:rsid w:val="003E5062"/>
    <w:rsid w:val="003E7067"/>
    <w:rsid w:val="003E730D"/>
    <w:rsid w:val="003E7557"/>
    <w:rsid w:val="003F501E"/>
    <w:rsid w:val="003F78D8"/>
    <w:rsid w:val="00402384"/>
    <w:rsid w:val="00410AB1"/>
    <w:rsid w:val="004110DE"/>
    <w:rsid w:val="004227A9"/>
    <w:rsid w:val="0042324D"/>
    <w:rsid w:val="00423992"/>
    <w:rsid w:val="004250B8"/>
    <w:rsid w:val="0043282E"/>
    <w:rsid w:val="00434052"/>
    <w:rsid w:val="00455C3E"/>
    <w:rsid w:val="00457A61"/>
    <w:rsid w:val="00465DA4"/>
    <w:rsid w:val="004835AA"/>
    <w:rsid w:val="004840C3"/>
    <w:rsid w:val="00487156"/>
    <w:rsid w:val="00487A6F"/>
    <w:rsid w:val="00494D6D"/>
    <w:rsid w:val="0049569A"/>
    <w:rsid w:val="004A3738"/>
    <w:rsid w:val="004A65BC"/>
    <w:rsid w:val="004B050E"/>
    <w:rsid w:val="004B0B19"/>
    <w:rsid w:val="004B18A2"/>
    <w:rsid w:val="004C0E7C"/>
    <w:rsid w:val="004C0FC9"/>
    <w:rsid w:val="004C2D1A"/>
    <w:rsid w:val="004D551C"/>
    <w:rsid w:val="004E1236"/>
    <w:rsid w:val="004E3F24"/>
    <w:rsid w:val="004E574F"/>
    <w:rsid w:val="0050005F"/>
    <w:rsid w:val="00507932"/>
    <w:rsid w:val="00507B9B"/>
    <w:rsid w:val="00517017"/>
    <w:rsid w:val="00517942"/>
    <w:rsid w:val="00531A78"/>
    <w:rsid w:val="00535ADE"/>
    <w:rsid w:val="00535FCE"/>
    <w:rsid w:val="00552842"/>
    <w:rsid w:val="00560F66"/>
    <w:rsid w:val="00562071"/>
    <w:rsid w:val="00563400"/>
    <w:rsid w:val="00563E23"/>
    <w:rsid w:val="005646B8"/>
    <w:rsid w:val="0056474F"/>
    <w:rsid w:val="0056747D"/>
    <w:rsid w:val="00567F90"/>
    <w:rsid w:val="00574656"/>
    <w:rsid w:val="005765FF"/>
    <w:rsid w:val="00580F28"/>
    <w:rsid w:val="0058132B"/>
    <w:rsid w:val="005853A8"/>
    <w:rsid w:val="005857C8"/>
    <w:rsid w:val="005874C3"/>
    <w:rsid w:val="0059076B"/>
    <w:rsid w:val="0059326B"/>
    <w:rsid w:val="005A4691"/>
    <w:rsid w:val="005A758C"/>
    <w:rsid w:val="005B0BB3"/>
    <w:rsid w:val="005B0C52"/>
    <w:rsid w:val="005C6CD3"/>
    <w:rsid w:val="005D1108"/>
    <w:rsid w:val="005D4107"/>
    <w:rsid w:val="005D53F4"/>
    <w:rsid w:val="005D6DD9"/>
    <w:rsid w:val="005F2677"/>
    <w:rsid w:val="005F43B2"/>
    <w:rsid w:val="005F4AEE"/>
    <w:rsid w:val="005F5325"/>
    <w:rsid w:val="005F5727"/>
    <w:rsid w:val="005F7B09"/>
    <w:rsid w:val="00600EF5"/>
    <w:rsid w:val="0060130E"/>
    <w:rsid w:val="0061538F"/>
    <w:rsid w:val="00616E48"/>
    <w:rsid w:val="006216C2"/>
    <w:rsid w:val="00624EB2"/>
    <w:rsid w:val="00631716"/>
    <w:rsid w:val="00632645"/>
    <w:rsid w:val="00634FFE"/>
    <w:rsid w:val="00636E87"/>
    <w:rsid w:val="0065135E"/>
    <w:rsid w:val="00662404"/>
    <w:rsid w:val="00664ADF"/>
    <w:rsid w:val="00664E92"/>
    <w:rsid w:val="00666CEC"/>
    <w:rsid w:val="006674C1"/>
    <w:rsid w:val="006674C2"/>
    <w:rsid w:val="0067059A"/>
    <w:rsid w:val="00673C52"/>
    <w:rsid w:val="00674435"/>
    <w:rsid w:val="00674516"/>
    <w:rsid w:val="00676FDD"/>
    <w:rsid w:val="00680C7B"/>
    <w:rsid w:val="0068108E"/>
    <w:rsid w:val="006860D8"/>
    <w:rsid w:val="006864F2"/>
    <w:rsid w:val="00693D50"/>
    <w:rsid w:val="00697D78"/>
    <w:rsid w:val="00697E3D"/>
    <w:rsid w:val="006A002C"/>
    <w:rsid w:val="006A3D36"/>
    <w:rsid w:val="006A7112"/>
    <w:rsid w:val="006B04CC"/>
    <w:rsid w:val="006B09D5"/>
    <w:rsid w:val="006B41F3"/>
    <w:rsid w:val="006C15BD"/>
    <w:rsid w:val="006C1649"/>
    <w:rsid w:val="006C59E9"/>
    <w:rsid w:val="006C607B"/>
    <w:rsid w:val="006C6F39"/>
    <w:rsid w:val="006D3D73"/>
    <w:rsid w:val="006D5F40"/>
    <w:rsid w:val="006D6E41"/>
    <w:rsid w:val="006E4098"/>
    <w:rsid w:val="006F0420"/>
    <w:rsid w:val="006F4AE4"/>
    <w:rsid w:val="006F4B03"/>
    <w:rsid w:val="006F5C9A"/>
    <w:rsid w:val="00702755"/>
    <w:rsid w:val="007043EB"/>
    <w:rsid w:val="00710298"/>
    <w:rsid w:val="00716970"/>
    <w:rsid w:val="00717464"/>
    <w:rsid w:val="00724F0B"/>
    <w:rsid w:val="00726F6E"/>
    <w:rsid w:val="007320AC"/>
    <w:rsid w:val="00733A57"/>
    <w:rsid w:val="00736B4B"/>
    <w:rsid w:val="007407A7"/>
    <w:rsid w:val="00744C3B"/>
    <w:rsid w:val="007507FA"/>
    <w:rsid w:val="0075202F"/>
    <w:rsid w:val="007537F7"/>
    <w:rsid w:val="0075414B"/>
    <w:rsid w:val="00756BD6"/>
    <w:rsid w:val="00757312"/>
    <w:rsid w:val="00766801"/>
    <w:rsid w:val="00767D3B"/>
    <w:rsid w:val="007714C6"/>
    <w:rsid w:val="00773BAA"/>
    <w:rsid w:val="00781A66"/>
    <w:rsid w:val="0078484F"/>
    <w:rsid w:val="00784CFF"/>
    <w:rsid w:val="00793AE4"/>
    <w:rsid w:val="007940E5"/>
    <w:rsid w:val="00797C31"/>
    <w:rsid w:val="007A3B61"/>
    <w:rsid w:val="007B4DE3"/>
    <w:rsid w:val="007B535B"/>
    <w:rsid w:val="007B5553"/>
    <w:rsid w:val="007C09CE"/>
    <w:rsid w:val="007C1387"/>
    <w:rsid w:val="007C45B2"/>
    <w:rsid w:val="007C6141"/>
    <w:rsid w:val="007C7808"/>
    <w:rsid w:val="007D13F2"/>
    <w:rsid w:val="007D3490"/>
    <w:rsid w:val="007D6885"/>
    <w:rsid w:val="007E043D"/>
    <w:rsid w:val="007E0877"/>
    <w:rsid w:val="007E1D9B"/>
    <w:rsid w:val="007F1D6B"/>
    <w:rsid w:val="007F512D"/>
    <w:rsid w:val="008042C1"/>
    <w:rsid w:val="00805AD7"/>
    <w:rsid w:val="00807B46"/>
    <w:rsid w:val="008110CB"/>
    <w:rsid w:val="00814C50"/>
    <w:rsid w:val="008152B7"/>
    <w:rsid w:val="0081624F"/>
    <w:rsid w:val="008216C6"/>
    <w:rsid w:val="008301E3"/>
    <w:rsid w:val="00832614"/>
    <w:rsid w:val="00835480"/>
    <w:rsid w:val="008408BA"/>
    <w:rsid w:val="00856DE7"/>
    <w:rsid w:val="00857A8E"/>
    <w:rsid w:val="00857BEE"/>
    <w:rsid w:val="00863E67"/>
    <w:rsid w:val="00864973"/>
    <w:rsid w:val="00875C1A"/>
    <w:rsid w:val="00876559"/>
    <w:rsid w:val="00877574"/>
    <w:rsid w:val="00882688"/>
    <w:rsid w:val="00884688"/>
    <w:rsid w:val="00884F4B"/>
    <w:rsid w:val="00890470"/>
    <w:rsid w:val="00893A0A"/>
    <w:rsid w:val="00894685"/>
    <w:rsid w:val="00896B61"/>
    <w:rsid w:val="008A14C6"/>
    <w:rsid w:val="008A254F"/>
    <w:rsid w:val="008A79C0"/>
    <w:rsid w:val="008B045E"/>
    <w:rsid w:val="008B0929"/>
    <w:rsid w:val="008B1F1D"/>
    <w:rsid w:val="008B356A"/>
    <w:rsid w:val="008C59CE"/>
    <w:rsid w:val="008C6278"/>
    <w:rsid w:val="008D2047"/>
    <w:rsid w:val="008F02EC"/>
    <w:rsid w:val="0090168B"/>
    <w:rsid w:val="00901F40"/>
    <w:rsid w:val="00903059"/>
    <w:rsid w:val="00905F13"/>
    <w:rsid w:val="009074E5"/>
    <w:rsid w:val="00911B06"/>
    <w:rsid w:val="009135B2"/>
    <w:rsid w:val="0091449C"/>
    <w:rsid w:val="0091488B"/>
    <w:rsid w:val="0091508B"/>
    <w:rsid w:val="009179AD"/>
    <w:rsid w:val="00921183"/>
    <w:rsid w:val="009249C7"/>
    <w:rsid w:val="009300B2"/>
    <w:rsid w:val="009328A1"/>
    <w:rsid w:val="009332F9"/>
    <w:rsid w:val="00935D63"/>
    <w:rsid w:val="0093639D"/>
    <w:rsid w:val="009367C2"/>
    <w:rsid w:val="00940FBE"/>
    <w:rsid w:val="00941CA0"/>
    <w:rsid w:val="0094565D"/>
    <w:rsid w:val="00946CB4"/>
    <w:rsid w:val="00947D9C"/>
    <w:rsid w:val="00950639"/>
    <w:rsid w:val="009537CD"/>
    <w:rsid w:val="009546D9"/>
    <w:rsid w:val="00956FD0"/>
    <w:rsid w:val="009610AF"/>
    <w:rsid w:val="00961BB3"/>
    <w:rsid w:val="009701EA"/>
    <w:rsid w:val="009811F5"/>
    <w:rsid w:val="0098232A"/>
    <w:rsid w:val="00983158"/>
    <w:rsid w:val="00983646"/>
    <w:rsid w:val="00991F31"/>
    <w:rsid w:val="0099636B"/>
    <w:rsid w:val="0099718A"/>
    <w:rsid w:val="009A0E5F"/>
    <w:rsid w:val="009A22AF"/>
    <w:rsid w:val="009A64B5"/>
    <w:rsid w:val="009B6F6D"/>
    <w:rsid w:val="009C090A"/>
    <w:rsid w:val="009C0B71"/>
    <w:rsid w:val="009C0EF5"/>
    <w:rsid w:val="009C56DF"/>
    <w:rsid w:val="009C5BA7"/>
    <w:rsid w:val="009D69A0"/>
    <w:rsid w:val="009E23D8"/>
    <w:rsid w:val="009F5018"/>
    <w:rsid w:val="009F6EA3"/>
    <w:rsid w:val="00A05E98"/>
    <w:rsid w:val="00A1746C"/>
    <w:rsid w:val="00A24402"/>
    <w:rsid w:val="00A253AF"/>
    <w:rsid w:val="00A35F43"/>
    <w:rsid w:val="00A4676E"/>
    <w:rsid w:val="00A514F5"/>
    <w:rsid w:val="00A55916"/>
    <w:rsid w:val="00A61B72"/>
    <w:rsid w:val="00A6317A"/>
    <w:rsid w:val="00A64D9B"/>
    <w:rsid w:val="00A66ABE"/>
    <w:rsid w:val="00A75C4A"/>
    <w:rsid w:val="00A81E11"/>
    <w:rsid w:val="00A913BF"/>
    <w:rsid w:val="00A943CF"/>
    <w:rsid w:val="00A94AD0"/>
    <w:rsid w:val="00A94FCD"/>
    <w:rsid w:val="00AA0815"/>
    <w:rsid w:val="00AA08BC"/>
    <w:rsid w:val="00AA48EA"/>
    <w:rsid w:val="00AC098E"/>
    <w:rsid w:val="00AC1631"/>
    <w:rsid w:val="00AC2CE1"/>
    <w:rsid w:val="00AC41BB"/>
    <w:rsid w:val="00AC6BE7"/>
    <w:rsid w:val="00AD0A12"/>
    <w:rsid w:val="00AD287C"/>
    <w:rsid w:val="00AD3FC3"/>
    <w:rsid w:val="00AD4278"/>
    <w:rsid w:val="00AE041C"/>
    <w:rsid w:val="00AE11EA"/>
    <w:rsid w:val="00AE1752"/>
    <w:rsid w:val="00AE4022"/>
    <w:rsid w:val="00AE5FB5"/>
    <w:rsid w:val="00AF05EC"/>
    <w:rsid w:val="00AF1458"/>
    <w:rsid w:val="00AF4454"/>
    <w:rsid w:val="00AF48E6"/>
    <w:rsid w:val="00AF6681"/>
    <w:rsid w:val="00AF689B"/>
    <w:rsid w:val="00B03D03"/>
    <w:rsid w:val="00B15EB6"/>
    <w:rsid w:val="00B23596"/>
    <w:rsid w:val="00B23F05"/>
    <w:rsid w:val="00B250A6"/>
    <w:rsid w:val="00B26302"/>
    <w:rsid w:val="00B27239"/>
    <w:rsid w:val="00B27A73"/>
    <w:rsid w:val="00B36E05"/>
    <w:rsid w:val="00B421CE"/>
    <w:rsid w:val="00B52A68"/>
    <w:rsid w:val="00B57380"/>
    <w:rsid w:val="00B57F91"/>
    <w:rsid w:val="00B608A2"/>
    <w:rsid w:val="00B70065"/>
    <w:rsid w:val="00B70F7C"/>
    <w:rsid w:val="00B75C15"/>
    <w:rsid w:val="00B7692C"/>
    <w:rsid w:val="00B77649"/>
    <w:rsid w:val="00B81768"/>
    <w:rsid w:val="00B81C23"/>
    <w:rsid w:val="00B82430"/>
    <w:rsid w:val="00B91C82"/>
    <w:rsid w:val="00B932AC"/>
    <w:rsid w:val="00B93945"/>
    <w:rsid w:val="00B95A70"/>
    <w:rsid w:val="00B97B2D"/>
    <w:rsid w:val="00BA0B28"/>
    <w:rsid w:val="00BA0DF8"/>
    <w:rsid w:val="00BA39CF"/>
    <w:rsid w:val="00BA6D3A"/>
    <w:rsid w:val="00BB2809"/>
    <w:rsid w:val="00BB4313"/>
    <w:rsid w:val="00BB7E7B"/>
    <w:rsid w:val="00BC26C6"/>
    <w:rsid w:val="00BC79F9"/>
    <w:rsid w:val="00BC7B48"/>
    <w:rsid w:val="00BD3C7F"/>
    <w:rsid w:val="00BD4665"/>
    <w:rsid w:val="00BD625E"/>
    <w:rsid w:val="00BE235F"/>
    <w:rsid w:val="00BF2FFD"/>
    <w:rsid w:val="00BF378F"/>
    <w:rsid w:val="00BF7ACB"/>
    <w:rsid w:val="00C01418"/>
    <w:rsid w:val="00C057E5"/>
    <w:rsid w:val="00C06DB3"/>
    <w:rsid w:val="00C11120"/>
    <w:rsid w:val="00C13917"/>
    <w:rsid w:val="00C15B49"/>
    <w:rsid w:val="00C175CB"/>
    <w:rsid w:val="00C17A61"/>
    <w:rsid w:val="00C25038"/>
    <w:rsid w:val="00C33E83"/>
    <w:rsid w:val="00C368E4"/>
    <w:rsid w:val="00C40223"/>
    <w:rsid w:val="00C42FA2"/>
    <w:rsid w:val="00C44297"/>
    <w:rsid w:val="00C50FA6"/>
    <w:rsid w:val="00C53123"/>
    <w:rsid w:val="00C536D4"/>
    <w:rsid w:val="00C538D4"/>
    <w:rsid w:val="00C54FE5"/>
    <w:rsid w:val="00C5561C"/>
    <w:rsid w:val="00C700BC"/>
    <w:rsid w:val="00C72AFB"/>
    <w:rsid w:val="00C75288"/>
    <w:rsid w:val="00C7577D"/>
    <w:rsid w:val="00C76DD3"/>
    <w:rsid w:val="00C82669"/>
    <w:rsid w:val="00C8296C"/>
    <w:rsid w:val="00C83622"/>
    <w:rsid w:val="00C862CE"/>
    <w:rsid w:val="00C93D9D"/>
    <w:rsid w:val="00C93E82"/>
    <w:rsid w:val="00C94BC9"/>
    <w:rsid w:val="00C977D9"/>
    <w:rsid w:val="00CA04F2"/>
    <w:rsid w:val="00CA0AE5"/>
    <w:rsid w:val="00CA1509"/>
    <w:rsid w:val="00CA1C08"/>
    <w:rsid w:val="00CA64A1"/>
    <w:rsid w:val="00CA6680"/>
    <w:rsid w:val="00CA6808"/>
    <w:rsid w:val="00CB7BC9"/>
    <w:rsid w:val="00CC0473"/>
    <w:rsid w:val="00CC191B"/>
    <w:rsid w:val="00CC5B6E"/>
    <w:rsid w:val="00CD2BFE"/>
    <w:rsid w:val="00CD7B44"/>
    <w:rsid w:val="00CE09B0"/>
    <w:rsid w:val="00CE554F"/>
    <w:rsid w:val="00CF2FD0"/>
    <w:rsid w:val="00CF4AB6"/>
    <w:rsid w:val="00D020BC"/>
    <w:rsid w:val="00D0671C"/>
    <w:rsid w:val="00D12425"/>
    <w:rsid w:val="00D13955"/>
    <w:rsid w:val="00D35E8D"/>
    <w:rsid w:val="00D402F6"/>
    <w:rsid w:val="00D40EA5"/>
    <w:rsid w:val="00D43B1E"/>
    <w:rsid w:val="00D458A1"/>
    <w:rsid w:val="00D500F1"/>
    <w:rsid w:val="00D51471"/>
    <w:rsid w:val="00D577DA"/>
    <w:rsid w:val="00D62471"/>
    <w:rsid w:val="00D6381A"/>
    <w:rsid w:val="00D63FBC"/>
    <w:rsid w:val="00D812D0"/>
    <w:rsid w:val="00D84B3E"/>
    <w:rsid w:val="00D859EA"/>
    <w:rsid w:val="00D87D74"/>
    <w:rsid w:val="00D939CE"/>
    <w:rsid w:val="00D95361"/>
    <w:rsid w:val="00DB2A8C"/>
    <w:rsid w:val="00DB35F1"/>
    <w:rsid w:val="00DC02C7"/>
    <w:rsid w:val="00DC473D"/>
    <w:rsid w:val="00DC6004"/>
    <w:rsid w:val="00DC74B2"/>
    <w:rsid w:val="00DD1559"/>
    <w:rsid w:val="00DD2501"/>
    <w:rsid w:val="00DD6E50"/>
    <w:rsid w:val="00DE2D22"/>
    <w:rsid w:val="00DF09D3"/>
    <w:rsid w:val="00DF33DA"/>
    <w:rsid w:val="00E01519"/>
    <w:rsid w:val="00E04264"/>
    <w:rsid w:val="00E06D08"/>
    <w:rsid w:val="00E10515"/>
    <w:rsid w:val="00E113C9"/>
    <w:rsid w:val="00E14945"/>
    <w:rsid w:val="00E236B2"/>
    <w:rsid w:val="00E31B18"/>
    <w:rsid w:val="00E321FC"/>
    <w:rsid w:val="00E34826"/>
    <w:rsid w:val="00E34EDE"/>
    <w:rsid w:val="00E43160"/>
    <w:rsid w:val="00E45BE0"/>
    <w:rsid w:val="00E473C9"/>
    <w:rsid w:val="00E479CD"/>
    <w:rsid w:val="00E512B4"/>
    <w:rsid w:val="00E516E0"/>
    <w:rsid w:val="00E51722"/>
    <w:rsid w:val="00E540F2"/>
    <w:rsid w:val="00E7173D"/>
    <w:rsid w:val="00E73BC7"/>
    <w:rsid w:val="00E75C1F"/>
    <w:rsid w:val="00E82914"/>
    <w:rsid w:val="00E84088"/>
    <w:rsid w:val="00E85ED3"/>
    <w:rsid w:val="00E8708A"/>
    <w:rsid w:val="00E87D90"/>
    <w:rsid w:val="00E91925"/>
    <w:rsid w:val="00E95C63"/>
    <w:rsid w:val="00EA153D"/>
    <w:rsid w:val="00EA2712"/>
    <w:rsid w:val="00EA2CA8"/>
    <w:rsid w:val="00EA3DB1"/>
    <w:rsid w:val="00EA455D"/>
    <w:rsid w:val="00EA67A4"/>
    <w:rsid w:val="00EB1840"/>
    <w:rsid w:val="00EC0920"/>
    <w:rsid w:val="00EC53A8"/>
    <w:rsid w:val="00ED1874"/>
    <w:rsid w:val="00ED193E"/>
    <w:rsid w:val="00ED28DE"/>
    <w:rsid w:val="00ED2985"/>
    <w:rsid w:val="00ED7555"/>
    <w:rsid w:val="00EE1633"/>
    <w:rsid w:val="00EE1C88"/>
    <w:rsid w:val="00EE4ACD"/>
    <w:rsid w:val="00EF0C3F"/>
    <w:rsid w:val="00EF4432"/>
    <w:rsid w:val="00EF5C49"/>
    <w:rsid w:val="00EF735F"/>
    <w:rsid w:val="00F13E17"/>
    <w:rsid w:val="00F15872"/>
    <w:rsid w:val="00F22EE3"/>
    <w:rsid w:val="00F2450C"/>
    <w:rsid w:val="00F2566F"/>
    <w:rsid w:val="00F318DD"/>
    <w:rsid w:val="00F34DC9"/>
    <w:rsid w:val="00F3662C"/>
    <w:rsid w:val="00F44283"/>
    <w:rsid w:val="00F46956"/>
    <w:rsid w:val="00F5069B"/>
    <w:rsid w:val="00F52BA6"/>
    <w:rsid w:val="00F53BC2"/>
    <w:rsid w:val="00F53FC0"/>
    <w:rsid w:val="00F54134"/>
    <w:rsid w:val="00F741C6"/>
    <w:rsid w:val="00F76122"/>
    <w:rsid w:val="00F8399E"/>
    <w:rsid w:val="00F85315"/>
    <w:rsid w:val="00F90702"/>
    <w:rsid w:val="00F90F22"/>
    <w:rsid w:val="00F91121"/>
    <w:rsid w:val="00F9145D"/>
    <w:rsid w:val="00F97550"/>
    <w:rsid w:val="00F97819"/>
    <w:rsid w:val="00FA1ED7"/>
    <w:rsid w:val="00FA2D6E"/>
    <w:rsid w:val="00FA5108"/>
    <w:rsid w:val="00FA751F"/>
    <w:rsid w:val="00FB0D0B"/>
    <w:rsid w:val="00FB40AF"/>
    <w:rsid w:val="00FB788B"/>
    <w:rsid w:val="00FC1465"/>
    <w:rsid w:val="00FC67DA"/>
    <w:rsid w:val="00FC70D0"/>
    <w:rsid w:val="00FC75EF"/>
    <w:rsid w:val="00FD3CAF"/>
    <w:rsid w:val="00FD5D77"/>
    <w:rsid w:val="00FD7559"/>
    <w:rsid w:val="00FE0F02"/>
    <w:rsid w:val="00FE601B"/>
    <w:rsid w:val="00FF2ECC"/>
    <w:rsid w:val="00FF49FD"/>
    <w:rsid w:val="00FF7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9850393"/>
  <w15:chartTrackingRefBased/>
  <w15:docId w15:val="{1A8CC69C-CE8F-48E5-891C-1CBFB13C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7C7808"/>
    <w:pPr>
      <w:spacing w:before="120" w:after="120" w:line="240" w:lineRule="auto"/>
      <w:jc w:val="both"/>
    </w:pPr>
    <w:rPr>
      <w:color w:val="505050" w:themeColor="text2"/>
    </w:rPr>
  </w:style>
  <w:style w:type="paragraph" w:styleId="Titre1">
    <w:name w:val="heading 1"/>
    <w:basedOn w:val="Normal"/>
    <w:next w:val="Normal"/>
    <w:link w:val="Titre1Car"/>
    <w:uiPriority w:val="8"/>
    <w:qFormat/>
    <w:rsid w:val="002D5643"/>
    <w:pPr>
      <w:keepNext/>
      <w:pageBreakBefore/>
      <w:numPr>
        <w:numId w:val="8"/>
      </w:numPr>
      <w:pBdr>
        <w:bottom w:val="single" w:sz="8" w:space="5" w:color="00A490" w:themeColor="accent1"/>
      </w:pBdr>
      <w:suppressAutoHyphens/>
      <w:spacing w:before="0" w:after="500" w:line="216" w:lineRule="auto"/>
      <w:jc w:val="left"/>
      <w:outlineLvl w:val="0"/>
    </w:pPr>
    <w:rPr>
      <w:rFonts w:eastAsiaTheme="majorEastAsia" w:cstheme="majorBidi"/>
      <w:b/>
      <w:caps/>
      <w:color w:val="00A490" w:themeColor="accent1"/>
      <w:sz w:val="48"/>
      <w:szCs w:val="32"/>
    </w:rPr>
  </w:style>
  <w:style w:type="paragraph" w:styleId="Titre2">
    <w:name w:val="heading 2"/>
    <w:basedOn w:val="Normal"/>
    <w:next w:val="Normal"/>
    <w:link w:val="Titre2Car"/>
    <w:uiPriority w:val="9"/>
    <w:qFormat/>
    <w:rsid w:val="00697D78"/>
    <w:pPr>
      <w:keepNext/>
      <w:numPr>
        <w:ilvl w:val="1"/>
        <w:numId w:val="8"/>
      </w:numPr>
      <w:suppressAutoHyphens/>
      <w:spacing w:before="500" w:after="300" w:line="216" w:lineRule="auto"/>
      <w:jc w:val="left"/>
      <w:outlineLvl w:val="1"/>
    </w:pPr>
    <w:rPr>
      <w:rFonts w:eastAsiaTheme="majorEastAsia" w:cstheme="majorBidi"/>
      <w:color w:val="27251F" w:themeColor="text1"/>
      <w:sz w:val="42"/>
      <w:szCs w:val="26"/>
    </w:rPr>
  </w:style>
  <w:style w:type="paragraph" w:styleId="Titre3">
    <w:name w:val="heading 3"/>
    <w:basedOn w:val="Normal"/>
    <w:next w:val="Normal"/>
    <w:link w:val="Titre3Car"/>
    <w:uiPriority w:val="9"/>
    <w:qFormat/>
    <w:rsid w:val="00CA6680"/>
    <w:pPr>
      <w:keepNext/>
      <w:numPr>
        <w:ilvl w:val="2"/>
        <w:numId w:val="8"/>
      </w:numPr>
      <w:suppressAutoHyphens/>
      <w:spacing w:before="400" w:after="200" w:line="216" w:lineRule="auto"/>
      <w:jc w:val="left"/>
      <w:outlineLvl w:val="2"/>
    </w:pPr>
    <w:rPr>
      <w:rFonts w:asciiTheme="majorHAnsi" w:eastAsiaTheme="majorEastAsia" w:hAnsiTheme="majorHAnsi" w:cstheme="majorBidi"/>
      <w:color w:val="27251F" w:themeColor="text1"/>
      <w:sz w:val="36"/>
      <w:szCs w:val="24"/>
    </w:rPr>
  </w:style>
  <w:style w:type="paragraph" w:styleId="Titre4">
    <w:name w:val="heading 4"/>
    <w:basedOn w:val="Normal"/>
    <w:next w:val="Normal"/>
    <w:link w:val="Titre4Car"/>
    <w:uiPriority w:val="9"/>
    <w:qFormat/>
    <w:rsid w:val="00CA6680"/>
    <w:pPr>
      <w:keepNext/>
      <w:numPr>
        <w:ilvl w:val="3"/>
        <w:numId w:val="8"/>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8"/>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CA6680"/>
    <w:pPr>
      <w:keepNext/>
      <w:numPr>
        <w:ilvl w:val="5"/>
        <w:numId w:val="8"/>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8"/>
      </w:numPr>
      <w:suppressAutoHyphens/>
      <w:spacing w:before="180"/>
      <w:jc w:val="left"/>
      <w:outlineLvl w:val="6"/>
    </w:pPr>
    <w:rPr>
      <w:rFonts w:asciiTheme="majorHAnsi" w:eastAsiaTheme="majorEastAsia" w:hAnsiTheme="majorHAnsi" w:cstheme="majorBidi"/>
      <w:iCs/>
      <w:color w:val="0D5257" w:themeColor="accent3"/>
      <w:sz w:val="18"/>
    </w:rPr>
  </w:style>
  <w:style w:type="paragraph" w:styleId="Titre8">
    <w:name w:val="heading 8"/>
    <w:basedOn w:val="Normal"/>
    <w:next w:val="Normal"/>
    <w:link w:val="Titre8Car"/>
    <w:uiPriority w:val="9"/>
    <w:semiHidden/>
    <w:qFormat/>
    <w:rsid w:val="00CA04F2"/>
    <w:pPr>
      <w:keepNext/>
      <w:numPr>
        <w:ilvl w:val="7"/>
        <w:numId w:val="8"/>
      </w:numPr>
      <w:suppressAutoHyphens/>
      <w:spacing w:before="180"/>
      <w:jc w:val="left"/>
      <w:outlineLvl w:val="7"/>
    </w:pPr>
    <w:rPr>
      <w:rFonts w:asciiTheme="majorHAnsi" w:eastAsiaTheme="majorEastAsia" w:hAnsiTheme="majorHAnsi" w:cstheme="majorBidi"/>
      <w:color w:val="0D5257" w:themeColor="accent3"/>
      <w:sz w:val="18"/>
      <w:szCs w:val="21"/>
    </w:rPr>
  </w:style>
  <w:style w:type="paragraph" w:styleId="Titre9">
    <w:name w:val="heading 9"/>
    <w:basedOn w:val="Normal"/>
    <w:next w:val="Normal"/>
    <w:link w:val="Titre9Car"/>
    <w:uiPriority w:val="9"/>
    <w:semiHidden/>
    <w:qFormat/>
    <w:rsid w:val="00CA04F2"/>
    <w:pPr>
      <w:keepNext/>
      <w:numPr>
        <w:ilvl w:val="8"/>
        <w:numId w:val="8"/>
      </w:numPr>
      <w:suppressAutoHyphens/>
      <w:spacing w:before="180"/>
      <w:jc w:val="left"/>
      <w:outlineLvl w:val="8"/>
    </w:pPr>
    <w:rPr>
      <w:rFonts w:asciiTheme="majorHAnsi" w:eastAsiaTheme="majorEastAsia" w:hAnsiTheme="majorHAnsi" w:cstheme="majorBidi"/>
      <w:iCs/>
      <w:color w:val="0D5257"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jc w:val="left"/>
    </w:pPr>
    <w:rPr>
      <w:b/>
      <w:caps/>
      <w:color w:val="00A490"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jc w:val="left"/>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jc w:val="left"/>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jc w:val="left"/>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jc w:val="left"/>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semiHidden/>
    <w:unhideWhenUsed/>
    <w:rsid w:val="00CA04F2"/>
    <w:rPr>
      <w:color w:val="27251F" w:themeColor="hyperlink"/>
      <w:u w:val="single"/>
    </w:rPr>
  </w:style>
  <w:style w:type="character" w:styleId="Lienhypertextesuivivisit">
    <w:name w:val="FollowedHyperlink"/>
    <w:basedOn w:val="Policepardfaut"/>
    <w:uiPriority w:val="99"/>
    <w:semiHidden/>
    <w:unhideWhenUsed/>
    <w:rsid w:val="00CA04F2"/>
    <w:rPr>
      <w:color w:val="27251F" w:themeColor="followedHyperlink"/>
      <w:u w:val="single"/>
    </w:rPr>
  </w:style>
  <w:style w:type="character" w:styleId="Emphaseple">
    <w:name w:val="Subtle Emphasis"/>
    <w:basedOn w:val="Policepardfaut"/>
    <w:uiPriority w:val="19"/>
    <w:semiHidden/>
    <w:rsid w:val="00CA04F2"/>
    <w:rPr>
      <w:i/>
      <w:iCs/>
      <w:color w:val="645F5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00A490" w:themeColor="accent1"/>
        <w:bottom w:val="single" w:sz="4" w:space="10" w:color="00A490" w:themeColor="accent1"/>
      </w:pBdr>
      <w:spacing w:before="360" w:after="360"/>
      <w:ind w:left="864" w:right="864"/>
      <w:jc w:val="center"/>
    </w:pPr>
    <w:rPr>
      <w:i/>
      <w:iCs/>
      <w:color w:val="00A490" w:themeColor="accent1"/>
    </w:rPr>
  </w:style>
  <w:style w:type="character" w:customStyle="1" w:styleId="CitationintenseCar">
    <w:name w:val="Citation intense Car"/>
    <w:basedOn w:val="Policepardfaut"/>
    <w:link w:val="Citationintense"/>
    <w:uiPriority w:val="30"/>
    <w:semiHidden/>
    <w:rsid w:val="00CA04F2"/>
    <w:rPr>
      <w:i/>
      <w:iCs/>
      <w:color w:val="00A490" w:themeColor="accent1"/>
    </w:rPr>
  </w:style>
  <w:style w:type="paragraph" w:styleId="Paragraphedeliste">
    <w:name w:val="List Paragraph"/>
    <w:basedOn w:val="Normal"/>
    <w:uiPriority w:val="34"/>
    <w:semiHidden/>
    <w:qFormat/>
    <w:rsid w:val="00CA04F2"/>
    <w:pPr>
      <w:ind w:left="720"/>
      <w:contextualSpacing/>
    </w:pPr>
  </w:style>
  <w:style w:type="character" w:styleId="Rfrenceintense">
    <w:name w:val="Intense Reference"/>
    <w:basedOn w:val="Policepardfaut"/>
    <w:uiPriority w:val="32"/>
    <w:semiHidden/>
    <w:qFormat/>
    <w:rsid w:val="00CA04F2"/>
    <w:rPr>
      <w:b/>
      <w:bCs/>
      <w:smallCaps/>
      <w:color w:val="00A490"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ple">
    <w:name w:val="Subtle Reference"/>
    <w:basedOn w:val="Policepardfaut"/>
    <w:uiPriority w:val="31"/>
    <w:semiHidden/>
    <w:qFormat/>
    <w:rsid w:val="00CA04F2"/>
    <w:rPr>
      <w:smallCaps/>
      <w:color w:val="7D7663" w:themeColor="text1" w:themeTint="A5"/>
    </w:rPr>
  </w:style>
  <w:style w:type="character" w:styleId="Emphaseintense">
    <w:name w:val="Intense Emphasis"/>
    <w:basedOn w:val="Policepardfaut"/>
    <w:uiPriority w:val="21"/>
    <w:semiHidden/>
    <w:qFormat/>
    <w:rsid w:val="00CA04F2"/>
    <w:rPr>
      <w:i/>
      <w:iCs/>
      <w:color w:val="00A490" w:themeColor="accent1"/>
    </w:rPr>
  </w:style>
  <w:style w:type="paragraph" w:styleId="Sansinterligne">
    <w:name w:val="No Spacing"/>
    <w:uiPriority w:val="1"/>
    <w:semiHidden/>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jc w:val="left"/>
    </w:pPr>
    <w:rPr>
      <w:rFonts w:eastAsiaTheme="minorEastAsia"/>
      <w:caps/>
      <w:color w:val="00A490" w:themeColor="accent1"/>
      <w:sz w:val="40"/>
    </w:rPr>
  </w:style>
  <w:style w:type="character" w:customStyle="1" w:styleId="Sous-titreCar">
    <w:name w:val="Sous-titre Car"/>
    <w:basedOn w:val="Policepardfaut"/>
    <w:link w:val="Sous-titre"/>
    <w:uiPriority w:val="5"/>
    <w:semiHidden/>
    <w:rsid w:val="00CA04F2"/>
    <w:rPr>
      <w:rFonts w:eastAsiaTheme="minorEastAsia"/>
      <w:caps/>
      <w:color w:val="00A490"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jc w:val="left"/>
    </w:pPr>
    <w:rPr>
      <w:i/>
      <w:iCs/>
      <w:color w:val="00A490" w:themeColor="accent1"/>
      <w:sz w:val="33"/>
    </w:rPr>
  </w:style>
  <w:style w:type="character" w:customStyle="1" w:styleId="CitationCar">
    <w:name w:val="Citation Car"/>
    <w:basedOn w:val="Policepardfaut"/>
    <w:link w:val="Citation"/>
    <w:uiPriority w:val="35"/>
    <w:semiHidden/>
    <w:rsid w:val="00901F40"/>
    <w:rPr>
      <w:i/>
      <w:iCs/>
      <w:color w:val="00A490" w:themeColor="accent1"/>
      <w:sz w:val="33"/>
    </w:rPr>
  </w:style>
  <w:style w:type="character" w:styleId="lev">
    <w:name w:val="Strong"/>
    <w:basedOn w:val="Policepardfaut"/>
    <w:semiHidden/>
    <w:rsid w:val="00CA04F2"/>
    <w:rPr>
      <w:b/>
      <w:bCs/>
    </w:rPr>
  </w:style>
  <w:style w:type="paragraph" w:styleId="En-tte">
    <w:name w:val="header"/>
    <w:basedOn w:val="Normal"/>
    <w:link w:val="En-tteCar"/>
    <w:uiPriority w:val="49"/>
    <w:semiHidden/>
    <w:rsid w:val="00E43160"/>
    <w:pPr>
      <w:suppressAutoHyphens/>
      <w:spacing w:before="2" w:after="0" w:line="228" w:lineRule="auto"/>
      <w:contextualSpacing/>
      <w:jc w:val="left"/>
    </w:pPr>
    <w:rPr>
      <w:rFonts w:asciiTheme="majorHAnsi" w:hAnsiTheme="majorHAnsi"/>
      <w:caps/>
      <w:color w:val="006F62" w:themeColor="accent2"/>
      <w:sz w:val="23"/>
    </w:rPr>
  </w:style>
  <w:style w:type="character" w:customStyle="1" w:styleId="En-tteCar">
    <w:name w:val="En-tête Car"/>
    <w:basedOn w:val="Policepardfaut"/>
    <w:link w:val="En-tte"/>
    <w:uiPriority w:val="49"/>
    <w:semiHidden/>
    <w:rsid w:val="00E43160"/>
    <w:rPr>
      <w:rFonts w:asciiTheme="majorHAnsi" w:hAnsiTheme="majorHAnsi"/>
      <w:caps/>
      <w:color w:val="006F62"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jc w:val="left"/>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numPr>
        <w:numId w:val="20"/>
      </w:num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006F62"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color w:val="00A490" w:themeColor="accent1"/>
      <w:sz w:val="48"/>
      <w:szCs w:val="32"/>
    </w:rPr>
  </w:style>
  <w:style w:type="character" w:customStyle="1" w:styleId="Titre2Car">
    <w:name w:val="Titre 2 Car"/>
    <w:basedOn w:val="Policepardfaut"/>
    <w:link w:val="Titre2"/>
    <w:uiPriority w:val="9"/>
    <w:rsid w:val="00697D78"/>
    <w:rPr>
      <w:rFonts w:eastAsiaTheme="majorEastAsia" w:cstheme="majorBidi"/>
      <w:color w:val="27251F"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color w:val="27251F"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color w:val="006F62" w:themeColor="accen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color w:val="006F62" w:themeColor="accen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color w:val="006F62" w:themeColor="accen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color w:val="0D5257"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color w:val="0D5257"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color w:val="0D5257" w:themeColor="accent3"/>
      <w:sz w:val="18"/>
      <w:szCs w:val="21"/>
    </w:rPr>
  </w:style>
  <w:style w:type="paragraph" w:styleId="Listepuces2">
    <w:name w:val="List Bullet 2"/>
    <w:aliases w:val="Puce 2"/>
    <w:basedOn w:val="Normal"/>
    <w:uiPriority w:val="24"/>
    <w:unhideWhenUsed/>
    <w:qFormat/>
    <w:rsid w:val="00F53FC0"/>
    <w:pPr>
      <w:numPr>
        <w:ilvl w:val="1"/>
        <w:numId w:val="20"/>
      </w:numPr>
      <w:spacing w:before="80" w:after="80"/>
    </w:pPr>
  </w:style>
  <w:style w:type="paragraph" w:styleId="Listepuces3">
    <w:name w:val="List Bullet 3"/>
    <w:aliases w:val="Puce 3"/>
    <w:basedOn w:val="Normal"/>
    <w:uiPriority w:val="24"/>
    <w:semiHidden/>
    <w:qFormat/>
    <w:rsid w:val="00F53FC0"/>
    <w:pPr>
      <w:numPr>
        <w:ilvl w:val="2"/>
        <w:numId w:val="20"/>
      </w:num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jc w:val="left"/>
    </w:pPr>
    <w:rPr>
      <w:rFonts w:asciiTheme="majorHAnsi" w:eastAsiaTheme="majorEastAsia" w:hAnsiTheme="majorHAnsi" w:cstheme="majorBidi"/>
      <w:caps/>
      <w:color w:val="00A490"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00A490"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CA04F2"/>
    <w:pPr>
      <w:numPr>
        <w:numId w:val="3"/>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0F0794"/>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A50050"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00A490"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F2EE" w:themeFill="accent4" w:themeFillTint="1A"/>
      </w:tcPr>
    </w:tblStylePr>
  </w:style>
  <w:style w:type="paragraph" w:customStyle="1" w:styleId="SOUS-TITREDUDOCUMENT">
    <w:name w:val="SOUS-TITRE DU DOCUMENT"/>
    <w:basedOn w:val="Normal"/>
    <w:next w:val="Normal"/>
    <w:uiPriority w:val="2"/>
    <w:rsid w:val="00E34EDE"/>
    <w:pPr>
      <w:keepNext/>
      <w:suppressAutoHyphens/>
      <w:spacing w:before="0" w:after="0" w:line="216" w:lineRule="auto"/>
      <w:jc w:val="left"/>
    </w:pPr>
    <w:rPr>
      <w:rFonts w:asciiTheme="majorHAnsi" w:hAnsiTheme="majorHAnsi"/>
      <w:caps/>
      <w:color w:val="00A490" w:themeColor="accent1"/>
      <w:sz w:val="44"/>
    </w:rPr>
  </w:style>
  <w:style w:type="paragraph" w:customStyle="1" w:styleId="TITREDUDOCUMENT">
    <w:name w:val="TITRE DU DOCUMENT"/>
    <w:basedOn w:val="Normal"/>
    <w:next w:val="Normal"/>
    <w:uiPriority w:val="1"/>
    <w:rsid w:val="00E34EDE"/>
    <w:pPr>
      <w:keepNext/>
      <w:suppressAutoHyphens/>
      <w:spacing w:before="0" w:after="0" w:line="216" w:lineRule="auto"/>
      <w:jc w:val="left"/>
    </w:pPr>
    <w:rPr>
      <w:rFonts w:asciiTheme="majorHAnsi" w:hAnsiTheme="majorHAnsi"/>
      <w:b/>
      <w:caps/>
      <w:color w:val="00A490" w:themeColor="accent1"/>
      <w:sz w:val="44"/>
    </w:rPr>
  </w:style>
  <w:style w:type="paragraph" w:customStyle="1" w:styleId="Sautdepage">
    <w:name w:val="Saut de page"/>
    <w:basedOn w:val="Normal"/>
    <w:next w:val="Normal"/>
    <w:uiPriority w:val="18"/>
    <w:semiHidden/>
    <w:rsid w:val="00CA04F2"/>
    <w:pPr>
      <w:pageBreakBefore/>
      <w:suppressAutoHyphens/>
      <w:spacing w:before="2" w:after="2"/>
      <w:jc w:val="left"/>
    </w:pPr>
  </w:style>
  <w:style w:type="paragraph" w:customStyle="1" w:styleId="Prambule">
    <w:name w:val="Préambule"/>
    <w:basedOn w:val="Normal"/>
    <w:next w:val="Normal"/>
    <w:uiPriority w:val="5"/>
    <w:rsid w:val="009300B2"/>
    <w:pPr>
      <w:keepNext/>
      <w:suppressAutoHyphens/>
      <w:spacing w:before="240"/>
      <w:jc w:val="left"/>
      <w:outlineLvl w:val="8"/>
    </w:pPr>
    <w:rPr>
      <w:b/>
      <w:sz w:val="27"/>
    </w:rPr>
  </w:style>
  <w:style w:type="paragraph" w:customStyle="1" w:styleId="Numros">
    <w:name w:val="Numéros"/>
    <w:basedOn w:val="Normal"/>
    <w:uiPriority w:val="25"/>
    <w:semiHidden/>
    <w:qFormat/>
    <w:rsid w:val="00CA04F2"/>
    <w:pPr>
      <w:keepLines/>
      <w:numPr>
        <w:numId w:val="7"/>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00A490" w:themeColor="accent1"/>
      </w:pBdr>
      <w:suppressAutoHyphens/>
      <w:spacing w:before="800" w:after="300"/>
      <w:jc w:val="left"/>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505050" w:themeColor="text2"/>
      <w:spacing w:val="20"/>
      <w:sz w:val="40"/>
    </w:rPr>
  </w:style>
  <w:style w:type="paragraph" w:customStyle="1" w:styleId="InfoUtilisateur">
    <w:name w:val="InfoUtilisateur"/>
    <w:basedOn w:val="Normal"/>
    <w:next w:val="Normal"/>
    <w:uiPriority w:val="98"/>
    <w:semiHidden/>
    <w:rsid w:val="00300910"/>
    <w:pPr>
      <w:keepNext/>
      <w:keepLines/>
      <w:numPr>
        <w:numId w:val="21"/>
      </w:numPr>
      <w:pBdr>
        <w:top w:val="single" w:sz="8" w:space="2" w:color="00A490" w:themeColor="accent1"/>
        <w:left w:val="single" w:sz="8" w:space="1" w:color="00A490" w:themeColor="accent1"/>
        <w:bottom w:val="single" w:sz="8" w:space="1" w:color="00A490" w:themeColor="accent1"/>
        <w:right w:val="single" w:sz="8" w:space="1" w:color="00A490" w:themeColor="accent1"/>
      </w:pBdr>
      <w:shd w:val="clear" w:color="auto" w:fill="FFBADB" w:themeFill="accent6" w:themeFillTint="33"/>
      <w:suppressAutoHyphens/>
      <w:spacing w:before="2" w:after="2" w:line="216" w:lineRule="auto"/>
      <w:ind w:right="57"/>
      <w:jc w:val="center"/>
    </w:pPr>
    <w:rPr>
      <w:rFonts w:ascii="Consolas" w:eastAsia="Batang" w:hAnsi="Consolas"/>
      <w:caps/>
      <w:color w:val="00A490" w:themeColor="accent1"/>
      <w:sz w:val="18"/>
    </w:rPr>
  </w:style>
  <w:style w:type="paragraph" w:customStyle="1" w:styleId="Encart1">
    <w:name w:val="Encart1"/>
    <w:basedOn w:val="Normal"/>
    <w:uiPriority w:val="35"/>
    <w:qFormat/>
    <w:rsid w:val="0022292D"/>
    <w:pPr>
      <w:pBdr>
        <w:top w:val="single" w:sz="8" w:space="8" w:color="00A490" w:themeColor="accent1"/>
        <w:left w:val="single" w:sz="8" w:space="8" w:color="00A490" w:themeColor="accent1"/>
        <w:bottom w:val="single" w:sz="8" w:space="8" w:color="00A490" w:themeColor="accent1"/>
        <w:right w:val="single" w:sz="8" w:space="8" w:color="00A490" w:themeColor="accent1"/>
      </w:pBdr>
      <w:shd w:val="clear" w:color="auto" w:fill="DEF2EE" w:themeFill="accent4" w:themeFillTint="1A"/>
      <w:tabs>
        <w:tab w:val="left" w:leader="dot" w:pos="1985"/>
      </w:tabs>
      <w:ind w:left="176" w:right="176"/>
    </w:pPr>
  </w:style>
  <w:style w:type="paragraph" w:customStyle="1" w:styleId="InterTableaux">
    <w:name w:val="InterTableaux"/>
    <w:basedOn w:val="Normal"/>
    <w:next w:val="Normal"/>
    <w:uiPriority w:val="29"/>
    <w:semiHidden/>
    <w:rsid w:val="00CA04F2"/>
    <w:pPr>
      <w:spacing w:before="0" w:after="0"/>
      <w:jc w:val="left"/>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before="0" w:after="0"/>
      <w:jc w:val="right"/>
    </w:pPr>
    <w:rPr>
      <w:color w:val="27251F"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uiPriority w:val="36"/>
    <w:qFormat/>
    <w:rsid w:val="00CA04F2"/>
    <w:pPr>
      <w:numPr>
        <w:numId w:val="16"/>
      </w:numPr>
    </w:pPr>
  </w:style>
  <w:style w:type="paragraph" w:customStyle="1" w:styleId="Chapeau">
    <w:name w:val="Chapeau"/>
    <w:basedOn w:val="Normal"/>
    <w:next w:val="Normal"/>
    <w:uiPriority w:val="4"/>
    <w:qFormat/>
    <w:rsid w:val="00B52A68"/>
    <w:pPr>
      <w:suppressAutoHyphens/>
      <w:spacing w:before="360" w:after="360"/>
      <w:jc w:val="left"/>
    </w:pPr>
    <w:rPr>
      <w:sz w:val="26"/>
    </w:rPr>
  </w:style>
  <w:style w:type="character" w:customStyle="1" w:styleId="Consolas">
    <w:name w:val="Consolas"/>
    <w:basedOn w:val="Policepardfaut"/>
    <w:uiPriority w:val="1"/>
    <w:semiHidden/>
    <w:rsid w:val="00CA04F2"/>
    <w:rPr>
      <w:rFonts w:ascii="Consolas" w:hAnsi="Consolas"/>
      <w:b w:val="0"/>
      <w:i w:val="0"/>
      <w:color w:val="645F50" w:themeColor="text1" w:themeTint="BF"/>
      <w:spacing w:val="-10"/>
      <w:sz w:val="19"/>
    </w:rPr>
  </w:style>
  <w:style w:type="paragraph" w:customStyle="1" w:styleId="Encart">
    <w:name w:val="Encart"/>
    <w:basedOn w:val="Normal"/>
    <w:uiPriority w:val="36"/>
    <w:semiHidden/>
    <w:qFormat/>
    <w:rsid w:val="005857C8"/>
    <w:pPr>
      <w:pBdr>
        <w:top w:val="single" w:sz="8" w:space="8" w:color="0D5257" w:themeColor="accent3"/>
        <w:left w:val="single" w:sz="8" w:space="8" w:color="0D5257" w:themeColor="accent3"/>
        <w:bottom w:val="single" w:sz="8" w:space="8" w:color="0D5257" w:themeColor="accent3"/>
        <w:right w:val="single" w:sz="8" w:space="8" w:color="0D5257"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rPr>
      <w:sz w:val="24"/>
    </w:rPr>
  </w:style>
  <w:style w:type="paragraph" w:customStyle="1" w:styleId="ExergueNumrotation">
    <w:name w:val="Exergue / Numérotation"/>
    <w:basedOn w:val="Normal"/>
    <w:semiHidden/>
    <w:rsid w:val="00CA04F2"/>
    <w:pPr>
      <w:spacing w:before="0" w:after="0" w:line="180" w:lineRule="auto"/>
      <w:jc w:val="center"/>
    </w:pPr>
    <w:rPr>
      <w:b/>
      <w:color w:val="FFFFFF" w:themeColor="background1"/>
      <w:sz w:val="24"/>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A50050"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255C0B"/>
    <w:pPr>
      <w:numPr>
        <w:numId w:val="22"/>
      </w:numPr>
      <w:suppressAutoHyphens/>
      <w:spacing w:before="2" w:after="2" w:line="216" w:lineRule="auto"/>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006F62" w:themeColor="accent2"/>
      <w:sz w:val="18"/>
      <w:szCs w:val="18"/>
    </w:rPr>
  </w:style>
  <w:style w:type="paragraph" w:customStyle="1" w:styleId="Encart2">
    <w:name w:val="Encart2"/>
    <w:basedOn w:val="Encart1"/>
    <w:uiPriority w:val="38"/>
    <w:rsid w:val="00CA04F2"/>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
    <w:name w:val="Enc.Puce2"/>
    <w:basedOn w:val="Encart2"/>
    <w:uiPriority w:val="39"/>
    <w:rsid w:val="00CA04F2"/>
    <w:pPr>
      <w:numPr>
        <w:numId w:val="17"/>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AD287C"/>
    <w:pPr>
      <w:keepNext/>
      <w:pBdr>
        <w:bottom w:val="single" w:sz="4" w:space="22" w:color="auto"/>
      </w:pBdr>
      <w:suppressAutoHyphens/>
      <w:spacing w:after="440" w:line="216" w:lineRule="auto"/>
      <w:jc w:val="left"/>
    </w:pPr>
    <w:rPr>
      <w:caps/>
      <w:color w:val="006F62" w:themeColor="accent2"/>
      <w:sz w:val="23"/>
    </w:rPr>
  </w:style>
  <w:style w:type="character" w:styleId="Marquedecommentaire">
    <w:name w:val="annotation reference"/>
    <w:basedOn w:val="Policepardfaut"/>
    <w:uiPriority w:val="99"/>
    <w:semiHidden/>
    <w:unhideWhenUsed/>
    <w:rsid w:val="00C93D9D"/>
    <w:rPr>
      <w:sz w:val="16"/>
      <w:szCs w:val="16"/>
    </w:rPr>
  </w:style>
  <w:style w:type="paragraph" w:styleId="Commentaire">
    <w:name w:val="annotation text"/>
    <w:basedOn w:val="Normal"/>
    <w:link w:val="CommentaireCar"/>
    <w:uiPriority w:val="99"/>
    <w:semiHidden/>
    <w:unhideWhenUsed/>
    <w:rsid w:val="00C93D9D"/>
    <w:rPr>
      <w:sz w:val="20"/>
      <w:szCs w:val="20"/>
    </w:rPr>
  </w:style>
  <w:style w:type="character" w:customStyle="1" w:styleId="CommentaireCar">
    <w:name w:val="Commentaire Car"/>
    <w:basedOn w:val="Policepardfaut"/>
    <w:link w:val="Commentaire"/>
    <w:uiPriority w:val="99"/>
    <w:semiHidden/>
    <w:rsid w:val="00C93D9D"/>
    <w:rPr>
      <w:color w:val="505050" w:themeColor="text2"/>
      <w:sz w:val="20"/>
      <w:szCs w:val="20"/>
    </w:rPr>
  </w:style>
  <w:style w:type="paragraph" w:styleId="Objetducommentaire">
    <w:name w:val="annotation subject"/>
    <w:basedOn w:val="Commentaire"/>
    <w:next w:val="Commentaire"/>
    <w:link w:val="ObjetducommentaireCar"/>
    <w:uiPriority w:val="99"/>
    <w:semiHidden/>
    <w:unhideWhenUsed/>
    <w:rsid w:val="00C93D9D"/>
    <w:rPr>
      <w:b/>
      <w:bCs/>
    </w:rPr>
  </w:style>
  <w:style w:type="character" w:customStyle="1" w:styleId="ObjetducommentaireCar">
    <w:name w:val="Objet du commentaire Car"/>
    <w:basedOn w:val="CommentaireCar"/>
    <w:link w:val="Objetducommentaire"/>
    <w:uiPriority w:val="99"/>
    <w:semiHidden/>
    <w:rsid w:val="00C93D9D"/>
    <w:rPr>
      <w:b/>
      <w:bCs/>
      <w:color w:val="505050"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683328">
      <w:bodyDiv w:val="1"/>
      <w:marLeft w:val="0"/>
      <w:marRight w:val="0"/>
      <w:marTop w:val="0"/>
      <w:marBottom w:val="0"/>
      <w:divBdr>
        <w:top w:val="none" w:sz="0" w:space="0" w:color="auto"/>
        <w:left w:val="none" w:sz="0" w:space="0" w:color="auto"/>
        <w:bottom w:val="none" w:sz="0" w:space="0" w:color="auto"/>
        <w:right w:val="none" w:sz="0" w:space="0" w:color="auto"/>
      </w:divBdr>
    </w:div>
    <w:div w:id="969945461">
      <w:bodyDiv w:val="1"/>
      <w:marLeft w:val="0"/>
      <w:marRight w:val="0"/>
      <w:marTop w:val="0"/>
      <w:marBottom w:val="0"/>
      <w:divBdr>
        <w:top w:val="none" w:sz="0" w:space="0" w:color="auto"/>
        <w:left w:val="none" w:sz="0" w:space="0" w:color="auto"/>
        <w:bottom w:val="none" w:sz="0" w:space="0" w:color="auto"/>
        <w:right w:val="none" w:sz="0" w:space="0" w:color="auto"/>
      </w:divBdr>
    </w:div>
    <w:div w:id="1343121046">
      <w:bodyDiv w:val="1"/>
      <w:marLeft w:val="0"/>
      <w:marRight w:val="0"/>
      <w:marTop w:val="0"/>
      <w:marBottom w:val="0"/>
      <w:divBdr>
        <w:top w:val="none" w:sz="0" w:space="0" w:color="auto"/>
        <w:left w:val="none" w:sz="0" w:space="0" w:color="auto"/>
        <w:bottom w:val="none" w:sz="0" w:space="0" w:color="auto"/>
        <w:right w:val="none" w:sz="0" w:space="0" w:color="auto"/>
      </w:divBdr>
      <w:divsChild>
        <w:div w:id="1854302699">
          <w:marLeft w:val="720"/>
          <w:marRight w:val="0"/>
          <w:marTop w:val="60"/>
          <w:marBottom w:val="60"/>
          <w:divBdr>
            <w:top w:val="none" w:sz="0" w:space="0" w:color="auto"/>
            <w:left w:val="none" w:sz="0" w:space="0" w:color="auto"/>
            <w:bottom w:val="none" w:sz="0" w:space="0" w:color="auto"/>
            <w:right w:val="none" w:sz="0" w:space="0" w:color="auto"/>
          </w:divBdr>
        </w:div>
        <w:div w:id="1690371844">
          <w:marLeft w:val="1152"/>
          <w:marRight w:val="0"/>
          <w:marTop w:val="60"/>
          <w:marBottom w:val="60"/>
          <w:divBdr>
            <w:top w:val="none" w:sz="0" w:space="0" w:color="auto"/>
            <w:left w:val="none" w:sz="0" w:space="0" w:color="auto"/>
            <w:bottom w:val="none" w:sz="0" w:space="0" w:color="auto"/>
            <w:right w:val="none" w:sz="0" w:space="0" w:color="auto"/>
          </w:divBdr>
        </w:div>
        <w:div w:id="478422464">
          <w:marLeft w:val="1152"/>
          <w:marRight w:val="0"/>
          <w:marTop w:val="60"/>
          <w:marBottom w:val="60"/>
          <w:divBdr>
            <w:top w:val="none" w:sz="0" w:space="0" w:color="auto"/>
            <w:left w:val="none" w:sz="0" w:space="0" w:color="auto"/>
            <w:bottom w:val="none" w:sz="0" w:space="0" w:color="auto"/>
            <w:right w:val="none" w:sz="0" w:space="0" w:color="auto"/>
          </w:divBdr>
        </w:div>
        <w:div w:id="951857736">
          <w:marLeft w:val="1152"/>
          <w:marRight w:val="0"/>
          <w:marTop w:val="60"/>
          <w:marBottom w:val="60"/>
          <w:divBdr>
            <w:top w:val="none" w:sz="0" w:space="0" w:color="auto"/>
            <w:left w:val="none" w:sz="0" w:space="0" w:color="auto"/>
            <w:bottom w:val="none" w:sz="0" w:space="0" w:color="auto"/>
            <w:right w:val="none" w:sz="0" w:space="0" w:color="auto"/>
          </w:divBdr>
        </w:div>
        <w:div w:id="1499417365">
          <w:marLeft w:val="288"/>
          <w:marRight w:val="0"/>
          <w:marTop w:val="280"/>
          <w:marBottom w:val="40"/>
          <w:divBdr>
            <w:top w:val="none" w:sz="0" w:space="0" w:color="auto"/>
            <w:left w:val="none" w:sz="0" w:space="0" w:color="auto"/>
            <w:bottom w:val="none" w:sz="0" w:space="0" w:color="auto"/>
            <w:right w:val="none" w:sz="0" w:space="0" w:color="auto"/>
          </w:divBdr>
        </w:div>
        <w:div w:id="957491191">
          <w:marLeft w:val="720"/>
          <w:marRight w:val="0"/>
          <w:marTop w:val="60"/>
          <w:marBottom w:val="60"/>
          <w:divBdr>
            <w:top w:val="none" w:sz="0" w:space="0" w:color="auto"/>
            <w:left w:val="none" w:sz="0" w:space="0" w:color="auto"/>
            <w:bottom w:val="none" w:sz="0" w:space="0" w:color="auto"/>
            <w:right w:val="none" w:sz="0" w:space="0" w:color="auto"/>
          </w:divBdr>
        </w:div>
        <w:div w:id="2033997860">
          <w:marLeft w:val="1152"/>
          <w:marRight w:val="0"/>
          <w:marTop w:val="60"/>
          <w:marBottom w:val="60"/>
          <w:divBdr>
            <w:top w:val="none" w:sz="0" w:space="0" w:color="auto"/>
            <w:left w:val="none" w:sz="0" w:space="0" w:color="auto"/>
            <w:bottom w:val="none" w:sz="0" w:space="0" w:color="auto"/>
            <w:right w:val="none" w:sz="0" w:space="0" w:color="auto"/>
          </w:divBdr>
        </w:div>
        <w:div w:id="360595106">
          <w:marLeft w:val="1152"/>
          <w:marRight w:val="0"/>
          <w:marTop w:val="60"/>
          <w:marBottom w:val="60"/>
          <w:divBdr>
            <w:top w:val="none" w:sz="0" w:space="0" w:color="auto"/>
            <w:left w:val="none" w:sz="0" w:space="0" w:color="auto"/>
            <w:bottom w:val="none" w:sz="0" w:space="0" w:color="auto"/>
            <w:right w:val="none" w:sz="0" w:space="0" w:color="auto"/>
          </w:divBdr>
        </w:div>
        <w:div w:id="698627424">
          <w:marLeft w:val="288"/>
          <w:marRight w:val="0"/>
          <w:marTop w:val="280"/>
          <w:marBottom w:val="40"/>
          <w:divBdr>
            <w:top w:val="none" w:sz="0" w:space="0" w:color="auto"/>
            <w:left w:val="none" w:sz="0" w:space="0" w:color="auto"/>
            <w:bottom w:val="none" w:sz="0" w:space="0" w:color="auto"/>
            <w:right w:val="none" w:sz="0" w:space="0" w:color="auto"/>
          </w:divBdr>
        </w:div>
        <w:div w:id="1330404113">
          <w:marLeft w:val="720"/>
          <w:marRight w:val="0"/>
          <w:marTop w:val="60"/>
          <w:marBottom w:val="60"/>
          <w:divBdr>
            <w:top w:val="none" w:sz="0" w:space="0" w:color="auto"/>
            <w:left w:val="none" w:sz="0" w:space="0" w:color="auto"/>
            <w:bottom w:val="none" w:sz="0" w:space="0" w:color="auto"/>
            <w:right w:val="none" w:sz="0" w:space="0" w:color="auto"/>
          </w:divBdr>
        </w:div>
        <w:div w:id="269238979">
          <w:marLeft w:val="720"/>
          <w:marRight w:val="0"/>
          <w:marTop w:val="60"/>
          <w:marBottom w:val="60"/>
          <w:divBdr>
            <w:top w:val="none" w:sz="0" w:space="0" w:color="auto"/>
            <w:left w:val="none" w:sz="0" w:space="0" w:color="auto"/>
            <w:bottom w:val="none" w:sz="0" w:space="0" w:color="auto"/>
            <w:right w:val="none" w:sz="0" w:space="0" w:color="auto"/>
          </w:divBdr>
        </w:div>
      </w:divsChild>
    </w:div>
    <w:div w:id="15704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30.jpg"/><Relationship Id="rId3" Type="http://schemas.openxmlformats.org/officeDocument/2006/relationships/image" Target="media/image4.jpg"/><Relationship Id="rId7" Type="http://schemas.openxmlformats.org/officeDocument/2006/relationships/hyperlink" Target="http://www.ecole-alternance.cesi.fr" TargetMode="External"/><Relationship Id="rId12" Type="http://schemas.openxmlformats.org/officeDocument/2006/relationships/image" Target="media/image70.jpeg"/><Relationship Id="rId2" Type="http://schemas.openxmlformats.org/officeDocument/2006/relationships/image" Target="media/image3.jpg"/><Relationship Id="rId1" Type="http://schemas.openxmlformats.org/officeDocument/2006/relationships/hyperlink" Target="http://www.ecole-alternance.cesi.fr" TargetMode="External"/><Relationship Id="rId6" Type="http://schemas.openxmlformats.org/officeDocument/2006/relationships/image" Target="media/image7.jpeg"/><Relationship Id="rId11" Type="http://schemas.openxmlformats.org/officeDocument/2006/relationships/image" Target="media/image60.jpg"/><Relationship Id="rId5" Type="http://schemas.openxmlformats.org/officeDocument/2006/relationships/image" Target="media/image6.jpg"/><Relationship Id="rId10" Type="http://schemas.openxmlformats.org/officeDocument/2006/relationships/image" Target="media/image50.jpg"/><Relationship Id="rId4" Type="http://schemas.openxmlformats.org/officeDocument/2006/relationships/image" Target="media/image5.jpg"/><Relationship Id="rId9" Type="http://schemas.openxmlformats.org/officeDocument/2006/relationships/image" Target="media/image40.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icard\AppData\Local\Temp\CESI_RAPPORT_COURT.dotx" TargetMode="External"/></Relationships>
</file>

<file path=word/theme/theme1.xml><?xml version="1.0" encoding="utf-8"?>
<a:theme xmlns:a="http://schemas.openxmlformats.org/drawingml/2006/main" name="Thème Office">
  <a:themeElements>
    <a:clrScheme name="CECI - ALTERNANCE">
      <a:dk1>
        <a:srgbClr val="27251F"/>
      </a:dk1>
      <a:lt1>
        <a:sysClr val="window" lastClr="FFFFFF"/>
      </a:lt1>
      <a:dk2>
        <a:srgbClr val="505050"/>
      </a:dk2>
      <a:lt2>
        <a:srgbClr val="FFFFFF"/>
      </a:lt2>
      <a:accent1>
        <a:srgbClr val="00A490"/>
      </a:accent1>
      <a:accent2>
        <a:srgbClr val="006F62"/>
      </a:accent2>
      <a:accent3>
        <a:srgbClr val="0D5257"/>
      </a:accent3>
      <a:accent4>
        <a:srgbClr val="13322B"/>
      </a:accent4>
      <a:accent5>
        <a:srgbClr val="D0D0CE"/>
      </a:accent5>
      <a:accent6>
        <a:srgbClr val="A50050"/>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CB2F-8B33-4772-AB88-F367238F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CESI_RAPPORT_COURT.dotx</Template>
  <TotalTime>485</TotalTime>
  <Pages>5</Pages>
  <Words>788</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CESI</vt:lpstr>
    </vt:vector>
  </TitlesOfParts>
  <Manager>CESI</Manager>
  <Company>CESI</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dc:title>
  <dc:subject>CESI</dc:subject>
  <dc:creator>PICARD Olivier</dc:creator>
  <cp:keywords/>
  <dc:description/>
  <cp:lastModifiedBy>DEBRIS Sabrina</cp:lastModifiedBy>
  <cp:revision>25</cp:revision>
  <cp:lastPrinted>2021-03-05T13:22:00Z</cp:lastPrinted>
  <dcterms:created xsi:type="dcterms:W3CDTF">2020-04-16T07:36:00Z</dcterms:created>
  <dcterms:modified xsi:type="dcterms:W3CDTF">2021-07-06T07:17:00Z</dcterms:modified>
</cp:coreProperties>
</file>